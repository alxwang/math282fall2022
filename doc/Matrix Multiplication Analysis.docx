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C59B" w14:textId="77777777" w:rsidR="00C91ADE" w:rsidRPr="00417DB3" w:rsidRDefault="00417DB3" w:rsidP="00417DB3">
      <w:pPr>
        <w:pStyle w:val="Title"/>
        <w:rPr>
          <w:sz w:val="32"/>
        </w:rPr>
      </w:pPr>
      <w:r w:rsidRPr="00417DB3">
        <w:rPr>
          <w:sz w:val="32"/>
        </w:rPr>
        <w:t>MATH 282 Analysis of Algorithm’s Complexity</w:t>
      </w:r>
    </w:p>
    <w:p w14:paraId="0D59B69C" w14:textId="77777777" w:rsidR="00417DB3" w:rsidRDefault="00417DB3" w:rsidP="00417DB3">
      <w:r w:rsidRPr="00417DB3">
        <w:rPr>
          <w:b/>
        </w:rPr>
        <w:t>Algorithm:</w:t>
      </w:r>
      <w:r w:rsidRPr="00417DB3">
        <w:tab/>
      </w:r>
      <w:r w:rsidR="00317AF0">
        <w:rPr>
          <w:color w:val="FF0000"/>
        </w:rPr>
        <w:t>Matrix multiplication</w:t>
      </w:r>
    </w:p>
    <w:p w14:paraId="45BF3658" w14:textId="77777777" w:rsidR="00E71B69" w:rsidRDefault="00E71B69" w:rsidP="00131EC5">
      <w:pPr>
        <w:tabs>
          <w:tab w:val="clear" w:pos="1440"/>
          <w:tab w:val="left" w:pos="2880"/>
        </w:tabs>
        <w:spacing w:before="240"/>
      </w:pPr>
      <w:r w:rsidRPr="00E71B69">
        <w:rPr>
          <w:b/>
        </w:rPr>
        <w:t>Factor</w:t>
      </w:r>
      <w:r w:rsidR="00131EC5">
        <w:rPr>
          <w:b/>
        </w:rPr>
        <w:t xml:space="preserve"> to be analyzed</w:t>
      </w:r>
      <w:r w:rsidRPr="00E71B69">
        <w:rPr>
          <w:b/>
        </w:rPr>
        <w:t>:</w:t>
      </w:r>
      <w:r>
        <w:tab/>
      </w:r>
      <w:r w:rsidRPr="00317AF0">
        <w:rPr>
          <w:color w:val="FF0000"/>
        </w:rPr>
        <w:t>Time (number of steps, speed)</w:t>
      </w:r>
    </w:p>
    <w:p w14:paraId="5394A63C" w14:textId="77777777" w:rsidR="00417DB3" w:rsidRPr="00506F02" w:rsidRDefault="00417DB3" w:rsidP="00131EC5">
      <w:pPr>
        <w:tabs>
          <w:tab w:val="clear" w:pos="1440"/>
          <w:tab w:val="left" w:pos="2880"/>
        </w:tabs>
      </w:pPr>
      <w:r w:rsidRPr="00417DB3">
        <w:rPr>
          <w:b/>
        </w:rPr>
        <w:t>Situation</w:t>
      </w:r>
      <w:r w:rsidR="00131EC5">
        <w:rPr>
          <w:b/>
        </w:rPr>
        <w:t xml:space="preserve"> to be analyzed</w:t>
      </w:r>
      <w:r w:rsidRPr="00417DB3">
        <w:rPr>
          <w:b/>
        </w:rPr>
        <w:t>:</w:t>
      </w:r>
      <w:r>
        <w:tab/>
      </w:r>
      <w:r w:rsidR="00506F02">
        <w:rPr>
          <w:color w:val="FF0000"/>
        </w:rPr>
        <w:t>Square matrix (</w:t>
      </w:r>
      <w:r w:rsidR="00506F02">
        <w:rPr>
          <w:i/>
          <w:color w:val="FF0000"/>
        </w:rPr>
        <w:t>n</w:t>
      </w:r>
      <w:r w:rsidR="00506F02">
        <w:rPr>
          <w:color w:val="FF0000"/>
        </w:rPr>
        <w:t xml:space="preserve"> rows by </w:t>
      </w:r>
      <w:r w:rsidR="00506F02">
        <w:rPr>
          <w:i/>
          <w:color w:val="FF0000"/>
        </w:rPr>
        <w:t>n</w:t>
      </w:r>
      <w:r w:rsidR="00506F02">
        <w:rPr>
          <w:color w:val="FF0000"/>
        </w:rPr>
        <w:t xml:space="preserve"> columns)</w:t>
      </w:r>
    </w:p>
    <w:p w14:paraId="08BA2497" w14:textId="77777777" w:rsidR="00E06196" w:rsidRDefault="00E06196" w:rsidP="00E06196">
      <w:pPr>
        <w:tabs>
          <w:tab w:val="clear" w:pos="1440"/>
          <w:tab w:val="left" w:pos="2880"/>
        </w:tabs>
        <w:ind w:left="360"/>
        <w:rPr>
          <w:color w:val="FF0000"/>
        </w:rPr>
      </w:pPr>
      <w:r w:rsidRPr="00E06196">
        <w:rPr>
          <w:b/>
        </w:rPr>
        <w:t>Explanation of situation:</w:t>
      </w:r>
      <w:r>
        <w:tab/>
      </w:r>
      <w:r w:rsidR="00506F02">
        <w:rPr>
          <w:color w:val="FF0000"/>
        </w:rPr>
        <w:t>Number of rows is same as number of columns (</w:t>
      </w:r>
      <w:r w:rsidR="00506F02">
        <w:rPr>
          <w:i/>
          <w:color w:val="FF0000"/>
        </w:rPr>
        <w:t>n</w:t>
      </w:r>
      <w:r w:rsidR="00506F02">
        <w:rPr>
          <w:color w:val="FF0000"/>
        </w:rPr>
        <w:t xml:space="preserve"> by </w:t>
      </w:r>
      <w:r w:rsidR="00506F02">
        <w:rPr>
          <w:i/>
          <w:color w:val="FF0000"/>
        </w:rPr>
        <w:t>n</w:t>
      </w:r>
      <w:r w:rsidR="00506F02">
        <w:rPr>
          <w:color w:val="FF0000"/>
        </w:rPr>
        <w:t>)</w:t>
      </w:r>
    </w:p>
    <w:p w14:paraId="681A71B2" w14:textId="77777777" w:rsidR="00506F02" w:rsidRPr="00506F02" w:rsidRDefault="00506F02" w:rsidP="00E06196">
      <w:pPr>
        <w:tabs>
          <w:tab w:val="clear" w:pos="1440"/>
          <w:tab w:val="left" w:pos="2880"/>
        </w:tabs>
        <w:ind w:left="360"/>
        <w:rPr>
          <w:color w:val="FF0000"/>
        </w:rPr>
      </w:pPr>
      <w:r>
        <w:rPr>
          <w:b/>
        </w:rPr>
        <w:tab/>
      </w:r>
      <w:r>
        <w:rPr>
          <w:color w:val="FF0000"/>
        </w:rPr>
        <w:t>Simplifies analysis</w:t>
      </w:r>
    </w:p>
    <w:p w14:paraId="5988A662" w14:textId="77777777" w:rsidR="00417DB3" w:rsidRDefault="00417DB3" w:rsidP="00131EC5">
      <w:pPr>
        <w:tabs>
          <w:tab w:val="clear" w:pos="1440"/>
          <w:tab w:val="left" w:pos="2880"/>
        </w:tabs>
      </w:pPr>
      <w:r>
        <w:rPr>
          <w:b/>
        </w:rPr>
        <w:t>Key step</w:t>
      </w:r>
      <w:r w:rsidR="00131EC5">
        <w:rPr>
          <w:b/>
        </w:rPr>
        <w:t xml:space="preserve"> (reflects work done)</w:t>
      </w:r>
      <w:r>
        <w:rPr>
          <w:b/>
        </w:rPr>
        <w:t>:</w:t>
      </w:r>
      <w:r>
        <w:tab/>
      </w:r>
      <w:r w:rsidR="00506F02">
        <w:rPr>
          <w:color w:val="FF0000"/>
        </w:rPr>
        <w:t>Accessing the matrix (getting or setting an element)</w:t>
      </w:r>
    </w:p>
    <w:p w14:paraId="6A63ECF1" w14:textId="77777777" w:rsidR="00131EC5" w:rsidRPr="00506F02" w:rsidRDefault="00417DB3" w:rsidP="00131EC5">
      <w:pPr>
        <w:tabs>
          <w:tab w:val="clear" w:pos="1440"/>
          <w:tab w:val="left" w:pos="2880"/>
        </w:tabs>
      </w:pPr>
      <w:r>
        <w:rPr>
          <w:b/>
        </w:rPr>
        <w:t>Parameter</w:t>
      </w:r>
      <w:r w:rsidR="00131EC5">
        <w:rPr>
          <w:b/>
        </w:rPr>
        <w:t xml:space="preserve"> for analysis</w:t>
      </w:r>
      <w:r>
        <w:rPr>
          <w:b/>
        </w:rPr>
        <w:t>:</w:t>
      </w:r>
      <w:r>
        <w:tab/>
      </w:r>
      <w:r w:rsidR="00506F02">
        <w:rPr>
          <w:i/>
          <w:color w:val="FF0000"/>
        </w:rPr>
        <w:t>n</w:t>
      </w:r>
      <w:r w:rsidR="00506F02">
        <w:rPr>
          <w:color w:val="FF0000"/>
        </w:rPr>
        <w:t xml:space="preserve"> is the number of rows or columns in the square matrix</w:t>
      </w:r>
    </w:p>
    <w:p w14:paraId="1685D69C" w14:textId="77777777" w:rsidR="00E71B69" w:rsidRPr="00131EC5" w:rsidRDefault="00E71B69" w:rsidP="00E06196">
      <w:pPr>
        <w:tabs>
          <w:tab w:val="clear" w:pos="1440"/>
        </w:tabs>
        <w:ind w:left="360"/>
        <w:rPr>
          <w:i/>
        </w:rPr>
      </w:pPr>
      <w:r w:rsidRPr="00131EC5">
        <w:rPr>
          <w:i/>
        </w:rPr>
        <w:t>(</w:t>
      </w:r>
      <w:proofErr w:type="gramStart"/>
      <w:r w:rsidRPr="00131EC5">
        <w:rPr>
          <w:i/>
        </w:rPr>
        <w:t>what</w:t>
      </w:r>
      <w:proofErr w:type="gramEnd"/>
      <w:r w:rsidRPr="00131EC5">
        <w:rPr>
          <w:i/>
        </w:rPr>
        <w:t xml:space="preserve"> determines how the algorithm’s efficiency changes as the size of data increases?)</w:t>
      </w:r>
    </w:p>
    <w:p w14:paraId="2786D838" w14:textId="77777777" w:rsidR="00417DB3" w:rsidRDefault="00417DB3" w:rsidP="00417DB3"/>
    <w:p w14:paraId="7B21A2FF" w14:textId="77777777" w:rsidR="003C7A39" w:rsidRDefault="003C7A39" w:rsidP="00417DB3">
      <w:pPr>
        <w:rPr>
          <w:b/>
        </w:rPr>
      </w:pPr>
      <w:r>
        <w:rPr>
          <w:b/>
        </w:rPr>
        <w:t>Questions/Process:</w:t>
      </w:r>
    </w:p>
    <w:p w14:paraId="54771BDA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Are there any steps which are not simple steps (comparable to the key step)?</w:t>
      </w:r>
    </w:p>
    <w:p w14:paraId="787466EA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so, what is the complexity</w:t>
      </w:r>
      <w:r w:rsidR="00E961AC">
        <w:t xml:space="preserve"> of those steps (relative to the key step)?  Factor into the analysis.</w:t>
      </w:r>
    </w:p>
    <w:p w14:paraId="249D0E5A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If desired, count the number of times each step is carried out (or just the key step)</w:t>
      </w:r>
      <w:r w:rsidR="00E961AC">
        <w:t>.</w:t>
      </w:r>
    </w:p>
    <w:p w14:paraId="383C698A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 xml:space="preserve">Identify each loop and determine how many times the loop is carried out (in relation to </w:t>
      </w:r>
      <w:r>
        <w:rPr>
          <w:i/>
        </w:rPr>
        <w:t>n</w:t>
      </w:r>
      <w:r>
        <w:t>)</w:t>
      </w:r>
      <w:r w:rsidR="00E961AC">
        <w:t>.</w:t>
      </w:r>
    </w:p>
    <w:p w14:paraId="00A99A9E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How are the loops related?</w:t>
      </w:r>
    </w:p>
    <w:p w14:paraId="059D5DD1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nested, multiply the steps</w:t>
      </w:r>
      <w:r w:rsidR="00E961AC">
        <w:t>.</w:t>
      </w:r>
    </w:p>
    <w:p w14:paraId="0124DA2C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separate, add the steps</w:t>
      </w:r>
      <w:r w:rsidR="00E961AC">
        <w:t>.</w:t>
      </w:r>
    </w:p>
    <w:p w14:paraId="7DD26E47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Eliminate any constants and any lower-level terms</w:t>
      </w:r>
      <w:r w:rsidR="00E961AC">
        <w:t>.</w:t>
      </w:r>
    </w:p>
    <w:p w14:paraId="0CDDA5BD" w14:textId="77777777" w:rsidR="003C7A39" w:rsidRDefault="003C7A39" w:rsidP="003C7A39"/>
    <w:p w14:paraId="2E2C0EAA" w14:textId="77777777" w:rsidR="003C7A39" w:rsidRDefault="00506F02" w:rsidP="003C7A39">
      <w:pPr>
        <w:rPr>
          <w:color w:val="FF0000"/>
        </w:rPr>
      </w:pPr>
      <w:r>
        <w:rPr>
          <w:color w:val="FF0000"/>
        </w:rPr>
        <w:t xml:space="preserve">To create the </w:t>
      </w:r>
      <w:r>
        <w:rPr>
          <w:i/>
          <w:color w:val="FF0000"/>
        </w:rPr>
        <w:t>n</w:t>
      </w:r>
      <w:r>
        <w:rPr>
          <w:color w:val="FF0000"/>
        </w:rPr>
        <w:t xml:space="preserve"> by </w:t>
      </w:r>
      <w:r>
        <w:rPr>
          <w:i/>
          <w:color w:val="FF0000"/>
        </w:rPr>
        <w:t>n</w:t>
      </w:r>
      <w:r>
        <w:rPr>
          <w:color w:val="FF0000"/>
        </w:rPr>
        <w:t xml:space="preserve"> product matrix involves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</w:t>
      </w:r>
    </w:p>
    <w:p w14:paraId="6B3B62C7" w14:textId="77777777" w:rsidR="00506F02" w:rsidRDefault="00506F02" w:rsidP="003C7A39">
      <w:pPr>
        <w:rPr>
          <w:color w:val="FF0000"/>
        </w:rPr>
      </w:pPr>
      <w:r>
        <w:rPr>
          <w:color w:val="FF0000"/>
        </w:rPr>
        <w:t>To multiply the matrices, there are three loops</w:t>
      </w:r>
    </w:p>
    <w:p w14:paraId="60495005" w14:textId="77777777" w:rsidR="00506F02" w:rsidRDefault="00506F02" w:rsidP="00506F02">
      <w:pPr>
        <w:tabs>
          <w:tab w:val="clear" w:pos="1440"/>
        </w:tabs>
        <w:rPr>
          <w:color w:val="FF0000"/>
        </w:rPr>
      </w:pPr>
      <w:r>
        <w:rPr>
          <w:color w:val="FF0000"/>
        </w:rPr>
        <w:tab/>
        <w:t xml:space="preserve">First (outermost) loop is done </w:t>
      </w:r>
      <w:r>
        <w:rPr>
          <w:i/>
          <w:color w:val="FF0000"/>
        </w:rPr>
        <w:t>n</w:t>
      </w:r>
      <w:r>
        <w:rPr>
          <w:color w:val="FF0000"/>
        </w:rPr>
        <w:t xml:space="preserve"> times (once for every row)</w:t>
      </w:r>
    </w:p>
    <w:p w14:paraId="778FC706" w14:textId="77777777" w:rsidR="00506F02" w:rsidRDefault="00506F02" w:rsidP="00506F02">
      <w:pPr>
        <w:tabs>
          <w:tab w:val="clear" w:pos="1440"/>
        </w:tabs>
        <w:rPr>
          <w:color w:val="FF0000"/>
        </w:rPr>
      </w:pPr>
      <w:r>
        <w:rPr>
          <w:color w:val="FF0000"/>
        </w:rPr>
        <w:tab/>
        <w:t xml:space="preserve">Second loop is done </w:t>
      </w:r>
      <w:r>
        <w:rPr>
          <w:i/>
          <w:color w:val="FF0000"/>
        </w:rPr>
        <w:t>n</w:t>
      </w:r>
      <w:r>
        <w:rPr>
          <w:color w:val="FF0000"/>
        </w:rPr>
        <w:t xml:space="preserve"> times (once for every column)</w:t>
      </w:r>
    </w:p>
    <w:p w14:paraId="61D33101" w14:textId="77777777" w:rsidR="00506F02" w:rsidRDefault="00506F02" w:rsidP="00506F02">
      <w:pPr>
        <w:tabs>
          <w:tab w:val="clear" w:pos="1440"/>
        </w:tabs>
        <w:rPr>
          <w:color w:val="FF0000"/>
        </w:rPr>
      </w:pPr>
      <w:r>
        <w:rPr>
          <w:color w:val="FF0000"/>
        </w:rPr>
        <w:tab/>
        <w:t xml:space="preserve">Third (innermost) loop is done </w:t>
      </w:r>
      <w:r>
        <w:rPr>
          <w:i/>
          <w:color w:val="FF0000"/>
        </w:rPr>
        <w:t>n</w:t>
      </w:r>
      <w:r>
        <w:rPr>
          <w:color w:val="FF0000"/>
        </w:rPr>
        <w:t xml:space="preserve"> times (once for every column in left op</w:t>
      </w:r>
      <w:r w:rsidR="004C49CA">
        <w:rPr>
          <w:color w:val="FF0000"/>
        </w:rPr>
        <w:t xml:space="preserve">, or </w:t>
      </w:r>
      <w:r>
        <w:rPr>
          <w:color w:val="FF0000"/>
        </w:rPr>
        <w:t>row in right op)</w:t>
      </w:r>
    </w:p>
    <w:p w14:paraId="7E0BEF11" w14:textId="77777777" w:rsidR="00506F02" w:rsidRDefault="00506F02" w:rsidP="00506F02">
      <w:pPr>
        <w:tabs>
          <w:tab w:val="clear" w:pos="1440"/>
        </w:tabs>
        <w:ind w:firstLine="720"/>
        <w:rPr>
          <w:color w:val="FF0000"/>
        </w:rPr>
      </w:pPr>
      <w:r>
        <w:rPr>
          <w:color w:val="FF0000"/>
        </w:rPr>
        <w:t xml:space="preserve">The loops are nested, so multiply steps: </w:t>
      </w:r>
      <w:r>
        <w:rPr>
          <w:i/>
          <w:color w:val="FF0000"/>
        </w:rPr>
        <w:t>n</w:t>
      </w:r>
      <w:r>
        <w:rPr>
          <w:color w:val="FF0000"/>
        </w:rPr>
        <w:t xml:space="preserve"> * </w:t>
      </w:r>
      <w:r>
        <w:rPr>
          <w:i/>
          <w:color w:val="FF0000"/>
        </w:rPr>
        <w:t>n</w:t>
      </w:r>
      <w:r>
        <w:rPr>
          <w:color w:val="FF0000"/>
        </w:rPr>
        <w:t xml:space="preserve"> * </w:t>
      </w:r>
      <w:r>
        <w:rPr>
          <w:i/>
          <w:color w:val="FF0000"/>
        </w:rPr>
        <w:t>n</w:t>
      </w:r>
      <w:r>
        <w:rPr>
          <w:color w:val="FF0000"/>
        </w:rPr>
        <w:t xml:space="preserve"> =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</w:p>
    <w:p w14:paraId="2ADF5B1C" w14:textId="77777777" w:rsidR="00506F02" w:rsidRDefault="00506F02" w:rsidP="00506F02">
      <w:pPr>
        <w:tabs>
          <w:tab w:val="clear" w:pos="1440"/>
        </w:tabs>
        <w:ind w:firstLine="720"/>
        <w:rPr>
          <w:color w:val="FF0000"/>
        </w:rPr>
      </w:pPr>
      <w:r>
        <w:rPr>
          <w:color w:val="FF0000"/>
        </w:rPr>
        <w:t>[Detailed analysis: 2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 steps to get elements,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 to set elements]</w:t>
      </w:r>
    </w:p>
    <w:p w14:paraId="55B7056E" w14:textId="77777777" w:rsidR="00506F02" w:rsidRPr="00506F02" w:rsidRDefault="00506F02" w:rsidP="00506F02">
      <w:pPr>
        <w:tabs>
          <w:tab w:val="clear" w:pos="1440"/>
        </w:tabs>
      </w:pPr>
      <w:r>
        <w:rPr>
          <w:color w:val="FF0000"/>
        </w:rPr>
        <w:t xml:space="preserve">Total steps are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, so order is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</w:p>
    <w:p w14:paraId="69583901" w14:textId="77777777" w:rsidR="00417DB3" w:rsidRDefault="00417DB3" w:rsidP="00417DB3"/>
    <w:p w14:paraId="788FD8B7" w14:textId="77777777" w:rsidR="003C7A39" w:rsidRPr="003C7A39" w:rsidRDefault="003C7A39" w:rsidP="00417DB3">
      <w:r>
        <w:rPr>
          <w:b/>
        </w:rPr>
        <w:t>Result:</w:t>
      </w:r>
      <w:r>
        <w:t xml:space="preserve">  Algorithm is </w:t>
      </w:r>
      <w:proofErr w:type="gramStart"/>
      <w:r>
        <w:t xml:space="preserve">O( </w:t>
      </w:r>
      <w:r w:rsidR="00506F02">
        <w:rPr>
          <w:i/>
          <w:color w:val="FF0000"/>
        </w:rPr>
        <w:t>n</w:t>
      </w:r>
      <w:proofErr w:type="gramEnd"/>
      <w:r w:rsidR="00506F02">
        <w:rPr>
          <w:color w:val="FF0000"/>
          <w:vertAlign w:val="superscript"/>
        </w:rPr>
        <w:t>3</w:t>
      </w:r>
      <w:r>
        <w:t xml:space="preserve"> )</w:t>
      </w:r>
    </w:p>
    <w:sectPr w:rsidR="003C7A39" w:rsidRPr="003C7A39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20C"/>
    <w:multiLevelType w:val="hybridMultilevel"/>
    <w:tmpl w:val="DCBE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46"/>
    <w:rsid w:val="00022A22"/>
    <w:rsid w:val="00131EC5"/>
    <w:rsid w:val="00317AF0"/>
    <w:rsid w:val="003C7A39"/>
    <w:rsid w:val="00417DB3"/>
    <w:rsid w:val="00460014"/>
    <w:rsid w:val="004C49CA"/>
    <w:rsid w:val="00506F02"/>
    <w:rsid w:val="00750A04"/>
    <w:rsid w:val="00797B9C"/>
    <w:rsid w:val="00997325"/>
    <w:rsid w:val="00A56A21"/>
    <w:rsid w:val="00AF46DE"/>
    <w:rsid w:val="00D30389"/>
    <w:rsid w:val="00D53C46"/>
    <w:rsid w:val="00DB51AA"/>
    <w:rsid w:val="00DB5265"/>
    <w:rsid w:val="00E06196"/>
    <w:rsid w:val="00E71B69"/>
    <w:rsid w:val="00E961AC"/>
    <w:rsid w:val="00F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9A20"/>
  <w15:docId w15:val="{8F0F1458-D8A4-4E86-914F-57ADFD32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B3"/>
    <w:pPr>
      <w:tabs>
        <w:tab w:val="left" w:pos="1440"/>
      </w:tabs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\OneDrive%20-%20Saskatchewan%20Polytechnic\Year%202\MATH282\LO6\MATH%20282%20Analysis%20of%20Algorith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FBA6-99BE-4EB2-9464-F737146B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282 Analysis of Algorithms</Template>
  <TotalTime>20</TotalTime>
  <Pages>1</Pages>
  <Words>279</Words>
  <Characters>1290</Characters>
  <Application>Microsoft Office Word</Application>
  <DocSecurity>0</DocSecurity>
  <Lines>31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Grzesina</dc:creator>
  <cp:lastModifiedBy>Wang, Alex</cp:lastModifiedBy>
  <cp:revision>4</cp:revision>
  <dcterms:created xsi:type="dcterms:W3CDTF">2019-12-04T16:20:00Z</dcterms:created>
  <dcterms:modified xsi:type="dcterms:W3CDTF">2022-11-22T21:07:00Z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b0d5a1868d914abc695268f2af8c95b0b2ec96229a98796635e0492e36aeda59</vt:lpwstr>
  </property>
</Properties>
</file>