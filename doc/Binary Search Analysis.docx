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17B8" w14:textId="77777777" w:rsidR="00C91ADE" w:rsidRPr="00417DB3" w:rsidRDefault="00417DB3" w:rsidP="00417DB3">
      <w:pPr>
        <w:pStyle w:val="Title"/>
        <w:rPr>
          <w:sz w:val="32"/>
        </w:rPr>
      </w:pPr>
      <w:r w:rsidRPr="00417DB3">
        <w:rPr>
          <w:sz w:val="32"/>
        </w:rPr>
        <w:t>MATH 282 Analysis of Algorithm’s Complexity</w:t>
      </w:r>
    </w:p>
    <w:p w14:paraId="371CB2A1" w14:textId="77777777" w:rsidR="00417DB3" w:rsidRDefault="00417DB3" w:rsidP="00417DB3">
      <w:r w:rsidRPr="00417DB3">
        <w:rPr>
          <w:b/>
        </w:rPr>
        <w:t>Algorithm:</w:t>
      </w:r>
      <w:r w:rsidRPr="00417DB3">
        <w:tab/>
      </w:r>
      <w:r w:rsidR="00D86823">
        <w:rPr>
          <w:color w:val="FF0000"/>
        </w:rPr>
        <w:t>Binary search</w:t>
      </w:r>
    </w:p>
    <w:p w14:paraId="62FD9A96" w14:textId="77777777" w:rsidR="00E71B69" w:rsidRDefault="00E71B69" w:rsidP="00131EC5">
      <w:pPr>
        <w:tabs>
          <w:tab w:val="clear" w:pos="1440"/>
          <w:tab w:val="left" w:pos="2880"/>
        </w:tabs>
        <w:spacing w:before="240"/>
      </w:pPr>
      <w:r w:rsidRPr="00E71B69">
        <w:rPr>
          <w:b/>
        </w:rPr>
        <w:t>Factor</w:t>
      </w:r>
      <w:r w:rsidR="00131EC5">
        <w:rPr>
          <w:b/>
        </w:rPr>
        <w:t xml:space="preserve"> to be analyzed</w:t>
      </w:r>
      <w:r w:rsidRPr="00E71B69">
        <w:rPr>
          <w:b/>
        </w:rPr>
        <w:t>:</w:t>
      </w:r>
      <w:r>
        <w:tab/>
      </w:r>
      <w:r w:rsidRPr="00D86823">
        <w:rPr>
          <w:color w:val="FF0000"/>
        </w:rPr>
        <w:t>Time (number of steps, speed)</w:t>
      </w:r>
    </w:p>
    <w:p w14:paraId="36204D00" w14:textId="77777777" w:rsidR="00417DB3" w:rsidRDefault="00417DB3" w:rsidP="00131EC5">
      <w:pPr>
        <w:tabs>
          <w:tab w:val="clear" w:pos="1440"/>
          <w:tab w:val="left" w:pos="2880"/>
        </w:tabs>
      </w:pPr>
      <w:r w:rsidRPr="00417DB3">
        <w:rPr>
          <w:b/>
        </w:rPr>
        <w:t>Situation</w:t>
      </w:r>
      <w:r w:rsidR="00131EC5">
        <w:rPr>
          <w:b/>
        </w:rPr>
        <w:t xml:space="preserve"> to be analyzed</w:t>
      </w:r>
      <w:r w:rsidRPr="00417DB3">
        <w:rPr>
          <w:b/>
        </w:rPr>
        <w:t>:</w:t>
      </w:r>
      <w:r>
        <w:tab/>
      </w:r>
      <w:r w:rsidR="00D86823">
        <w:rPr>
          <w:color w:val="FF0000"/>
        </w:rPr>
        <w:t>Worst case</w:t>
      </w:r>
    </w:p>
    <w:p w14:paraId="1036D10B" w14:textId="77777777" w:rsidR="00E06196" w:rsidRPr="00D86823" w:rsidRDefault="00E06196" w:rsidP="00E06196">
      <w:pPr>
        <w:tabs>
          <w:tab w:val="clear" w:pos="1440"/>
          <w:tab w:val="left" w:pos="2880"/>
        </w:tabs>
        <w:ind w:left="360"/>
        <w:rPr>
          <w:color w:val="FF0000"/>
        </w:rPr>
      </w:pPr>
      <w:r w:rsidRPr="00E06196">
        <w:rPr>
          <w:b/>
        </w:rPr>
        <w:t>Explanation of situation:</w:t>
      </w:r>
      <w:r>
        <w:tab/>
      </w:r>
      <w:r w:rsidR="00D86823">
        <w:rPr>
          <w:color w:val="FF0000"/>
        </w:rPr>
        <w:t>Item is not in the list (or is the last item that we look at)</w:t>
      </w:r>
    </w:p>
    <w:p w14:paraId="21FE56E2" w14:textId="77777777" w:rsidR="00417DB3" w:rsidRDefault="00417DB3" w:rsidP="00131EC5">
      <w:pPr>
        <w:tabs>
          <w:tab w:val="clear" w:pos="1440"/>
          <w:tab w:val="left" w:pos="2880"/>
        </w:tabs>
      </w:pPr>
      <w:r>
        <w:rPr>
          <w:b/>
        </w:rPr>
        <w:t>Key step</w:t>
      </w:r>
      <w:r w:rsidR="00131EC5">
        <w:rPr>
          <w:b/>
        </w:rPr>
        <w:t xml:space="preserve"> (reflects work done)</w:t>
      </w:r>
      <w:r>
        <w:rPr>
          <w:b/>
        </w:rPr>
        <w:t>:</w:t>
      </w:r>
      <w:r>
        <w:tab/>
      </w:r>
      <w:r w:rsidR="00D86823">
        <w:rPr>
          <w:color w:val="FF0000"/>
        </w:rPr>
        <w:t>Comparisons</w:t>
      </w:r>
    </w:p>
    <w:p w14:paraId="3557E54F" w14:textId="77777777" w:rsidR="00131EC5" w:rsidRPr="00D86823" w:rsidRDefault="00417DB3" w:rsidP="00131EC5">
      <w:pPr>
        <w:tabs>
          <w:tab w:val="clear" w:pos="1440"/>
          <w:tab w:val="left" w:pos="2880"/>
        </w:tabs>
      </w:pPr>
      <w:r>
        <w:rPr>
          <w:b/>
        </w:rPr>
        <w:t>Parameter</w:t>
      </w:r>
      <w:r w:rsidR="00131EC5">
        <w:rPr>
          <w:b/>
        </w:rPr>
        <w:t xml:space="preserve"> for analysis</w:t>
      </w:r>
      <w:r>
        <w:rPr>
          <w:b/>
        </w:rPr>
        <w:t>:</w:t>
      </w:r>
      <w:r>
        <w:tab/>
      </w:r>
      <w:r w:rsidR="00D86823">
        <w:rPr>
          <w:color w:val="FF0000"/>
        </w:rPr>
        <w:t xml:space="preserve">Size of list (number of data items in the list), </w:t>
      </w:r>
      <w:r w:rsidR="00D86823">
        <w:rPr>
          <w:i/>
          <w:color w:val="FF0000"/>
        </w:rPr>
        <w:t>n</w:t>
      </w:r>
    </w:p>
    <w:p w14:paraId="0804CCF0" w14:textId="77777777" w:rsidR="00E71B69" w:rsidRPr="00131EC5" w:rsidRDefault="00E71B69" w:rsidP="00E06196">
      <w:pPr>
        <w:tabs>
          <w:tab w:val="clear" w:pos="1440"/>
        </w:tabs>
        <w:ind w:left="360"/>
        <w:rPr>
          <w:i/>
        </w:rPr>
      </w:pPr>
      <w:r w:rsidRPr="00131EC5">
        <w:rPr>
          <w:i/>
        </w:rPr>
        <w:t>(</w:t>
      </w:r>
      <w:proofErr w:type="gramStart"/>
      <w:r w:rsidRPr="00131EC5">
        <w:rPr>
          <w:i/>
        </w:rPr>
        <w:t>what</w:t>
      </w:r>
      <w:proofErr w:type="gramEnd"/>
      <w:r w:rsidRPr="00131EC5">
        <w:rPr>
          <w:i/>
        </w:rPr>
        <w:t xml:space="preserve"> determines how the algorithm’s efficiency changes as the size of data increases?)</w:t>
      </w:r>
    </w:p>
    <w:p w14:paraId="3B36C05F" w14:textId="77777777" w:rsidR="00417DB3" w:rsidRDefault="00417DB3" w:rsidP="00417DB3"/>
    <w:p w14:paraId="3E7EC44B" w14:textId="77777777" w:rsidR="003C7A39" w:rsidRDefault="003C7A39" w:rsidP="00417DB3">
      <w:pPr>
        <w:rPr>
          <w:b/>
        </w:rPr>
      </w:pPr>
      <w:r>
        <w:rPr>
          <w:b/>
        </w:rPr>
        <w:t>Questions/Process:</w:t>
      </w:r>
    </w:p>
    <w:p w14:paraId="203D4B89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Are there any steps which are not simple steps (comparable to the key step)?</w:t>
      </w:r>
    </w:p>
    <w:p w14:paraId="6A879BE3" w14:textId="77777777" w:rsidR="003C7A39" w:rsidRDefault="003C7A39" w:rsidP="003C7A39">
      <w:pPr>
        <w:pStyle w:val="ListParagraph"/>
        <w:numPr>
          <w:ilvl w:val="1"/>
          <w:numId w:val="1"/>
        </w:numPr>
      </w:pPr>
      <w:r>
        <w:t>If so, what is the complexity</w:t>
      </w:r>
      <w:r w:rsidR="00E961AC">
        <w:t xml:space="preserve"> of those steps (relative to the key step)?  Factor into the analysis.</w:t>
      </w:r>
    </w:p>
    <w:p w14:paraId="6F743A7D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If desired, count the number of times each step is carried out (or just the key step)</w:t>
      </w:r>
      <w:r w:rsidR="00E961AC">
        <w:t>.</w:t>
      </w:r>
    </w:p>
    <w:p w14:paraId="58F4C43F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 xml:space="preserve">Identify each loop and determine how many times the loop is carried out (in relation to </w:t>
      </w:r>
      <w:r>
        <w:rPr>
          <w:i/>
        </w:rPr>
        <w:t>n</w:t>
      </w:r>
      <w:r>
        <w:t>)</w:t>
      </w:r>
      <w:r w:rsidR="00E961AC">
        <w:t>.</w:t>
      </w:r>
    </w:p>
    <w:p w14:paraId="41198206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How are the loops related?</w:t>
      </w:r>
    </w:p>
    <w:p w14:paraId="0A9DF18E" w14:textId="77777777" w:rsidR="003C7A39" w:rsidRDefault="003C7A39" w:rsidP="003C7A39">
      <w:pPr>
        <w:pStyle w:val="ListParagraph"/>
        <w:numPr>
          <w:ilvl w:val="1"/>
          <w:numId w:val="1"/>
        </w:numPr>
      </w:pPr>
      <w:r>
        <w:t>If nested, multiply the steps</w:t>
      </w:r>
      <w:r w:rsidR="00E961AC">
        <w:t>.</w:t>
      </w:r>
    </w:p>
    <w:p w14:paraId="6848921A" w14:textId="77777777" w:rsidR="003C7A39" w:rsidRDefault="003C7A39" w:rsidP="003C7A39">
      <w:pPr>
        <w:pStyle w:val="ListParagraph"/>
        <w:numPr>
          <w:ilvl w:val="1"/>
          <w:numId w:val="1"/>
        </w:numPr>
      </w:pPr>
      <w:r>
        <w:t>If separate, add the steps</w:t>
      </w:r>
      <w:r w:rsidR="00E961AC">
        <w:t>.</w:t>
      </w:r>
    </w:p>
    <w:p w14:paraId="4319CE28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Eliminate any constants and any lower-level terms</w:t>
      </w:r>
      <w:r w:rsidR="00E961AC">
        <w:t>.</w:t>
      </w:r>
    </w:p>
    <w:p w14:paraId="50069EC9" w14:textId="77777777" w:rsidR="003C7A39" w:rsidRDefault="003C7A39" w:rsidP="003C7A39"/>
    <w:p w14:paraId="29065F16" w14:textId="77777777" w:rsidR="003C7A39" w:rsidRDefault="00D86823" w:rsidP="003C7A39">
      <w:pPr>
        <w:rPr>
          <w:color w:val="FF0000"/>
        </w:rPr>
      </w:pPr>
      <w:r w:rsidRPr="00D86823">
        <w:rPr>
          <w:color w:val="FF0000"/>
        </w:rPr>
        <w:t>Focus on comparisons</w:t>
      </w:r>
      <w:r>
        <w:rPr>
          <w:color w:val="FF0000"/>
        </w:rPr>
        <w:t xml:space="preserve">: (2C + 1C + 1C) * </w:t>
      </w:r>
      <w:r>
        <w:rPr>
          <w:i/>
          <w:color w:val="FF0000"/>
        </w:rPr>
        <w:t>loops</w:t>
      </w:r>
      <w:r>
        <w:rPr>
          <w:color w:val="FF0000"/>
        </w:rPr>
        <w:t xml:space="preserve"> + 1C</w:t>
      </w:r>
    </w:p>
    <w:p w14:paraId="747A8F34" w14:textId="77777777" w:rsidR="00D86823" w:rsidRDefault="00D86823" w:rsidP="003C7A39">
      <w:pPr>
        <w:rPr>
          <w:color w:val="FF0000"/>
        </w:rPr>
      </w:pPr>
      <w:r>
        <w:rPr>
          <w:color w:val="FF0000"/>
        </w:rPr>
        <w:t>How many loops? Because the loop is cutting the data in half each time, that takes log</w:t>
      </w:r>
      <w:r>
        <w:rPr>
          <w:color w:val="FF0000"/>
          <w:vertAlign w:val="subscript"/>
        </w:rPr>
        <w:t>2</w:t>
      </w:r>
      <w:r>
        <w:rPr>
          <w:i/>
          <w:color w:val="FF0000"/>
        </w:rPr>
        <w:t>n</w:t>
      </w:r>
      <w:r>
        <w:rPr>
          <w:color w:val="FF0000"/>
        </w:rPr>
        <w:t xml:space="preserve"> iterations</w:t>
      </w:r>
    </w:p>
    <w:p w14:paraId="1CD4B148" w14:textId="77777777" w:rsidR="006C7FA0" w:rsidRPr="006C7FA0" w:rsidRDefault="006C7FA0" w:rsidP="006C7FA0">
      <w:pPr>
        <w:tabs>
          <w:tab w:val="clear" w:pos="1440"/>
          <w:tab w:val="left" w:pos="720"/>
        </w:tabs>
        <w:ind w:left="720"/>
        <w:rPr>
          <w:color w:val="FF0000"/>
        </w:rPr>
      </w:pPr>
      <w:r>
        <w:rPr>
          <w:color w:val="FF0000"/>
        </w:rPr>
        <w:t>4C * log</w:t>
      </w:r>
      <w:r>
        <w:rPr>
          <w:color w:val="FF0000"/>
          <w:vertAlign w:val="subscript"/>
        </w:rPr>
        <w:t>2</w:t>
      </w:r>
      <w:r>
        <w:rPr>
          <w:i/>
          <w:color w:val="FF0000"/>
        </w:rPr>
        <w:t>n</w:t>
      </w:r>
      <w:r>
        <w:rPr>
          <w:color w:val="FF0000"/>
        </w:rPr>
        <w:t xml:space="preserve"> + 1C comparisons are being done, so since we can ignore the constants 4 and 1, the order of the algorithm is </w:t>
      </w:r>
      <w:proofErr w:type="gramStart"/>
      <w:r>
        <w:rPr>
          <w:color w:val="FF0000"/>
        </w:rPr>
        <w:t>O(</w:t>
      </w:r>
      <w:proofErr w:type="gramEnd"/>
      <w:r>
        <w:rPr>
          <w:color w:val="FF0000"/>
        </w:rPr>
        <w:t xml:space="preserve">log </w:t>
      </w:r>
      <w:r>
        <w:rPr>
          <w:i/>
          <w:color w:val="FF0000"/>
        </w:rPr>
        <w:t>n</w:t>
      </w:r>
      <w:r>
        <w:rPr>
          <w:color w:val="FF0000"/>
        </w:rPr>
        <w:t>)</w:t>
      </w:r>
    </w:p>
    <w:p w14:paraId="26A1E682" w14:textId="77777777" w:rsidR="00417DB3" w:rsidRDefault="00417DB3" w:rsidP="00417DB3"/>
    <w:p w14:paraId="2C14CA6A" w14:textId="77777777" w:rsidR="00015E3D" w:rsidRPr="00015E3D" w:rsidRDefault="00015E3D" w:rsidP="00417DB3">
      <w:pPr>
        <w:rPr>
          <w:color w:val="FF0000"/>
        </w:rPr>
      </w:pPr>
      <w:r>
        <w:rPr>
          <w:color w:val="FF0000"/>
        </w:rPr>
        <w:t xml:space="preserve">Alternative analysis: There is one loop. Every time that we go through that loop, we cut the number of items in half. Thus, the loop is done </w:t>
      </w:r>
      <w:r>
        <w:rPr>
          <w:b/>
          <w:color w:val="FF0000"/>
        </w:rPr>
        <w:t>log(</w:t>
      </w:r>
      <w:r>
        <w:rPr>
          <w:b/>
          <w:i/>
          <w:color w:val="FF0000"/>
        </w:rPr>
        <w:t>n</w:t>
      </w:r>
      <w:r>
        <w:rPr>
          <w:b/>
          <w:color w:val="FF0000"/>
        </w:rPr>
        <w:t>)</w:t>
      </w:r>
      <w:r w:rsidRPr="00015E3D">
        <w:rPr>
          <w:color w:val="FF0000"/>
        </w:rPr>
        <w:t xml:space="preserve"> times</w:t>
      </w:r>
      <w:r>
        <w:rPr>
          <w:color w:val="FF0000"/>
        </w:rPr>
        <w:t xml:space="preserve">. (More precisely, the logarithm is base-2, and the number of steps is </w:t>
      </w:r>
      <w:proofErr w:type="gramStart"/>
      <w:r>
        <w:rPr>
          <w:b/>
          <w:color w:val="FF0000"/>
        </w:rPr>
        <w:t>ceiling(</w:t>
      </w:r>
      <w:proofErr w:type="gramEnd"/>
      <w:r>
        <w:rPr>
          <w:b/>
          <w:color w:val="FF0000"/>
        </w:rPr>
        <w:t>log</w:t>
      </w:r>
      <w:r>
        <w:rPr>
          <w:b/>
          <w:color w:val="FF0000"/>
          <w:vertAlign w:val="subscript"/>
        </w:rPr>
        <w:t>2</w:t>
      </w:r>
      <w:r>
        <w:rPr>
          <w:b/>
          <w:i/>
          <w:color w:val="FF0000"/>
        </w:rPr>
        <w:t>n</w:t>
      </w:r>
      <w:r>
        <w:rPr>
          <w:b/>
          <w:color w:val="FF0000"/>
        </w:rPr>
        <w:t xml:space="preserve"> + 1)</w:t>
      </w:r>
      <w:r>
        <w:rPr>
          <w:color w:val="FF0000"/>
        </w:rPr>
        <w:t>, but this doesn’t affect the order of magnitude of the calculation, so it can be ignored.)</w:t>
      </w:r>
    </w:p>
    <w:p w14:paraId="34A61F66" w14:textId="77777777" w:rsidR="00015E3D" w:rsidRDefault="00015E3D" w:rsidP="00417DB3"/>
    <w:p w14:paraId="640F4C31" w14:textId="77777777" w:rsidR="003C7A39" w:rsidRPr="003C7A39" w:rsidRDefault="003C7A39" w:rsidP="00417DB3">
      <w:r>
        <w:rPr>
          <w:b/>
        </w:rPr>
        <w:t>Result:</w:t>
      </w:r>
      <w:r>
        <w:t xml:space="preserve">  Algorithm is </w:t>
      </w:r>
      <w:proofErr w:type="gramStart"/>
      <w:r>
        <w:t xml:space="preserve">O( </w:t>
      </w:r>
      <w:r w:rsidR="006C7FA0" w:rsidRPr="006C7FA0">
        <w:rPr>
          <w:color w:val="FF0000"/>
        </w:rPr>
        <w:t>log</w:t>
      </w:r>
      <w:proofErr w:type="gramEnd"/>
      <w:r w:rsidR="006C7FA0" w:rsidRPr="006C7FA0">
        <w:rPr>
          <w:color w:val="FF0000"/>
          <w:vertAlign w:val="subscript"/>
        </w:rPr>
        <w:t>2</w:t>
      </w:r>
      <w:r w:rsidR="006C7FA0" w:rsidRPr="006C7FA0">
        <w:rPr>
          <w:i/>
          <w:color w:val="FF0000"/>
        </w:rPr>
        <w:t>n</w:t>
      </w:r>
      <w:r>
        <w:t xml:space="preserve"> )</w:t>
      </w:r>
    </w:p>
    <w:sectPr w:rsidR="003C7A39" w:rsidRPr="003C7A39" w:rsidSect="00DB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A220C"/>
    <w:multiLevelType w:val="hybridMultilevel"/>
    <w:tmpl w:val="DCBE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15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823"/>
    <w:rsid w:val="00015E3D"/>
    <w:rsid w:val="00022A22"/>
    <w:rsid w:val="00131EC5"/>
    <w:rsid w:val="003C7A39"/>
    <w:rsid w:val="00417DB3"/>
    <w:rsid w:val="00460014"/>
    <w:rsid w:val="006C7FA0"/>
    <w:rsid w:val="00750A04"/>
    <w:rsid w:val="00997325"/>
    <w:rsid w:val="00A56A21"/>
    <w:rsid w:val="00AF46DE"/>
    <w:rsid w:val="00D30389"/>
    <w:rsid w:val="00D86823"/>
    <w:rsid w:val="00DB51AA"/>
    <w:rsid w:val="00DB5265"/>
    <w:rsid w:val="00E06196"/>
    <w:rsid w:val="00E71B69"/>
    <w:rsid w:val="00E961AC"/>
    <w:rsid w:val="00EA02A8"/>
    <w:rsid w:val="00F3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0C62"/>
  <w15:docId w15:val="{CA415D85-03C1-4651-A4F0-9A87E6D1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DB3"/>
    <w:pPr>
      <w:tabs>
        <w:tab w:val="left" w:pos="1440"/>
      </w:tabs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7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xi\OneDrive%20-%20Saskatchewan%20Polytechnic\Year%202\MATH282\LO6\MATH%20282%20Analysis%20of%20Algorithm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0AE5F-F99B-48E3-9B23-46F9EBF3D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 282 Analysis of Algorithms</Template>
  <TotalTime>33</TotalTime>
  <Pages>1</Pages>
  <Words>289</Words>
  <Characters>1326</Characters>
  <Application>Microsoft Office Word</Application>
  <DocSecurity>0</DocSecurity>
  <Lines>31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 Dept -Kelsey Campus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Grzesina</dc:creator>
  <cp:lastModifiedBy>Wang, Alex</cp:lastModifiedBy>
  <cp:revision>4</cp:revision>
  <dcterms:created xsi:type="dcterms:W3CDTF">2019-11-29T19:34:00Z</dcterms:created>
  <dcterms:modified xsi:type="dcterms:W3CDTF">2022-11-22T21:06:00Z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e8939b8c482307272265c1125bfba3b79273e354ab93afbb58396fc08de16aec</vt:lpwstr>
  </property>
</Properties>
</file>