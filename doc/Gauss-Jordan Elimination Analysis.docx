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9CD3" w14:textId="77777777" w:rsidR="00C91ADE" w:rsidRPr="00417DB3" w:rsidRDefault="00417DB3" w:rsidP="00417DB3">
      <w:pPr>
        <w:pStyle w:val="Title"/>
        <w:rPr>
          <w:sz w:val="32"/>
        </w:rPr>
      </w:pPr>
      <w:r w:rsidRPr="00417DB3">
        <w:rPr>
          <w:sz w:val="32"/>
        </w:rPr>
        <w:t>MATH 282 Analysis of Algorithm’s Complexity</w:t>
      </w:r>
    </w:p>
    <w:p w14:paraId="2BFA258B" w14:textId="77777777" w:rsidR="00417DB3" w:rsidRDefault="00417DB3" w:rsidP="00417DB3">
      <w:r w:rsidRPr="00417DB3">
        <w:rPr>
          <w:b/>
        </w:rPr>
        <w:t>Algorithm:</w:t>
      </w:r>
      <w:r w:rsidRPr="00417DB3">
        <w:tab/>
      </w:r>
      <w:r w:rsidR="00FA60C3">
        <w:rPr>
          <w:color w:val="FF0000"/>
        </w:rPr>
        <w:t>Gauss-Jordan elimination</w:t>
      </w:r>
    </w:p>
    <w:p w14:paraId="367F05A3" w14:textId="77777777" w:rsidR="00E71B69" w:rsidRDefault="00E71B69" w:rsidP="00131EC5">
      <w:pPr>
        <w:tabs>
          <w:tab w:val="clear" w:pos="1440"/>
          <w:tab w:val="left" w:pos="2880"/>
        </w:tabs>
        <w:spacing w:before="240"/>
      </w:pPr>
      <w:r w:rsidRPr="00E71B69">
        <w:rPr>
          <w:b/>
        </w:rPr>
        <w:t>Factor</w:t>
      </w:r>
      <w:r w:rsidR="00131EC5">
        <w:rPr>
          <w:b/>
        </w:rPr>
        <w:t xml:space="preserve"> to be analyzed</w:t>
      </w:r>
      <w:r w:rsidRPr="00E71B69">
        <w:rPr>
          <w:b/>
        </w:rPr>
        <w:t>:</w:t>
      </w:r>
      <w:r>
        <w:tab/>
      </w:r>
      <w:r w:rsidRPr="00FA60C3">
        <w:rPr>
          <w:color w:val="FF0000"/>
        </w:rPr>
        <w:t>Time (number of steps, speed)</w:t>
      </w:r>
    </w:p>
    <w:p w14:paraId="42080446" w14:textId="77777777" w:rsidR="00417DB3" w:rsidRDefault="00417DB3" w:rsidP="00131EC5">
      <w:pPr>
        <w:tabs>
          <w:tab w:val="clear" w:pos="1440"/>
          <w:tab w:val="left" w:pos="2880"/>
        </w:tabs>
      </w:pPr>
      <w:r w:rsidRPr="00417DB3">
        <w:rPr>
          <w:b/>
        </w:rPr>
        <w:t>Situation</w:t>
      </w:r>
      <w:r w:rsidR="00131EC5">
        <w:rPr>
          <w:b/>
        </w:rPr>
        <w:t xml:space="preserve"> to be analyzed</w:t>
      </w:r>
      <w:r w:rsidRPr="00417DB3">
        <w:rPr>
          <w:b/>
        </w:rPr>
        <w:t>:</w:t>
      </w:r>
      <w:r>
        <w:tab/>
      </w:r>
      <w:r w:rsidRPr="00FA60C3">
        <w:rPr>
          <w:color w:val="FF0000"/>
        </w:rPr>
        <w:t>Worst case</w:t>
      </w:r>
    </w:p>
    <w:p w14:paraId="4898C4E6" w14:textId="77777777" w:rsidR="00E06196" w:rsidRPr="00E06196" w:rsidRDefault="00E06196" w:rsidP="00E06196">
      <w:pPr>
        <w:tabs>
          <w:tab w:val="clear" w:pos="1440"/>
          <w:tab w:val="left" w:pos="2880"/>
        </w:tabs>
        <w:ind w:left="360"/>
      </w:pPr>
      <w:r w:rsidRPr="00E06196">
        <w:rPr>
          <w:b/>
        </w:rPr>
        <w:t>Explanation of situation:</w:t>
      </w:r>
      <w:r>
        <w:tab/>
      </w:r>
      <w:r w:rsidR="00FA60C3">
        <w:rPr>
          <w:color w:val="FF0000"/>
        </w:rPr>
        <w:t>Every pivot row has to be swapped</w:t>
      </w:r>
    </w:p>
    <w:p w14:paraId="27C692BC" w14:textId="77777777" w:rsidR="00417DB3" w:rsidRDefault="00417DB3" w:rsidP="00131EC5">
      <w:pPr>
        <w:tabs>
          <w:tab w:val="clear" w:pos="1440"/>
          <w:tab w:val="left" w:pos="2880"/>
        </w:tabs>
      </w:pPr>
      <w:r>
        <w:rPr>
          <w:b/>
        </w:rPr>
        <w:t>Key step</w:t>
      </w:r>
      <w:r w:rsidR="00131EC5">
        <w:rPr>
          <w:b/>
        </w:rPr>
        <w:t xml:space="preserve"> (reflects work done)</w:t>
      </w:r>
      <w:r>
        <w:rPr>
          <w:b/>
        </w:rPr>
        <w:t>:</w:t>
      </w:r>
      <w:r>
        <w:tab/>
      </w:r>
      <w:r w:rsidR="00FA60C3">
        <w:rPr>
          <w:color w:val="FF0000"/>
        </w:rPr>
        <w:t>Matrix access</w:t>
      </w:r>
    </w:p>
    <w:p w14:paraId="07F7EE59" w14:textId="77777777" w:rsidR="00131EC5" w:rsidRPr="00FA60C3" w:rsidRDefault="00417DB3" w:rsidP="00131EC5">
      <w:pPr>
        <w:tabs>
          <w:tab w:val="clear" w:pos="1440"/>
          <w:tab w:val="left" w:pos="2880"/>
        </w:tabs>
      </w:pPr>
      <w:r>
        <w:rPr>
          <w:b/>
        </w:rPr>
        <w:t>Parameter</w:t>
      </w:r>
      <w:r w:rsidR="00131EC5">
        <w:rPr>
          <w:b/>
        </w:rPr>
        <w:t xml:space="preserve"> for analysis</w:t>
      </w:r>
      <w:r>
        <w:rPr>
          <w:b/>
        </w:rPr>
        <w:t>:</w:t>
      </w:r>
      <w:r>
        <w:tab/>
      </w:r>
      <w:r w:rsidR="00FA60C3" w:rsidRPr="00FA60C3">
        <w:rPr>
          <w:i/>
          <w:color w:val="FF0000"/>
        </w:rPr>
        <w:t>n</w:t>
      </w:r>
      <w:r w:rsidR="00FA60C3">
        <w:rPr>
          <w:color w:val="FF0000"/>
        </w:rPr>
        <w:t xml:space="preserve"> is the number of equations/unknowns</w:t>
      </w:r>
    </w:p>
    <w:p w14:paraId="4D7F7AB6" w14:textId="77777777" w:rsidR="00E71B69" w:rsidRPr="00131EC5" w:rsidRDefault="00E71B69" w:rsidP="00E06196">
      <w:pPr>
        <w:tabs>
          <w:tab w:val="clear" w:pos="1440"/>
        </w:tabs>
        <w:ind w:left="360"/>
        <w:rPr>
          <w:i/>
        </w:rPr>
      </w:pPr>
      <w:r w:rsidRPr="00131EC5">
        <w:rPr>
          <w:i/>
        </w:rPr>
        <w:t>(</w:t>
      </w:r>
      <w:proofErr w:type="gramStart"/>
      <w:r w:rsidRPr="00131EC5">
        <w:rPr>
          <w:i/>
        </w:rPr>
        <w:t>what</w:t>
      </w:r>
      <w:proofErr w:type="gramEnd"/>
      <w:r w:rsidRPr="00131EC5">
        <w:rPr>
          <w:i/>
        </w:rPr>
        <w:t xml:space="preserve"> determines how the algorithm’s efficiency changes as the size of data increases?)</w:t>
      </w:r>
    </w:p>
    <w:p w14:paraId="2E9382AB" w14:textId="77777777" w:rsidR="00417DB3" w:rsidRDefault="00417DB3" w:rsidP="00417DB3"/>
    <w:p w14:paraId="6C0898D5" w14:textId="77777777" w:rsidR="003C7A39" w:rsidRDefault="003C7A39" w:rsidP="00417DB3">
      <w:pPr>
        <w:rPr>
          <w:b/>
        </w:rPr>
      </w:pPr>
      <w:r>
        <w:rPr>
          <w:b/>
        </w:rPr>
        <w:t>Questions/Process:</w:t>
      </w:r>
    </w:p>
    <w:p w14:paraId="20DC24DB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Are there any steps which are not simple steps (comparable to the key step)?</w:t>
      </w:r>
    </w:p>
    <w:p w14:paraId="387EBA9A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so, what is the complexity</w:t>
      </w:r>
      <w:r w:rsidR="00E961AC">
        <w:t xml:space="preserve"> of those steps (relative to the key step)?  Factor into the analysis.</w:t>
      </w:r>
    </w:p>
    <w:p w14:paraId="70C98600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If desired, count the number of times each step is carried out (or just the key step)</w:t>
      </w:r>
      <w:r w:rsidR="00E961AC">
        <w:t>.</w:t>
      </w:r>
    </w:p>
    <w:p w14:paraId="7E26A8F4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 xml:space="preserve">Identify each loop and determine how many times the loop is carried out (in relation to </w:t>
      </w:r>
      <w:r>
        <w:rPr>
          <w:i/>
        </w:rPr>
        <w:t>n</w:t>
      </w:r>
      <w:r>
        <w:t>)</w:t>
      </w:r>
      <w:r w:rsidR="00E961AC">
        <w:t>.</w:t>
      </w:r>
    </w:p>
    <w:p w14:paraId="2C2C9BB1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How are the loops related?</w:t>
      </w:r>
    </w:p>
    <w:p w14:paraId="465DA34D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nested, multiply the steps</w:t>
      </w:r>
      <w:r w:rsidR="00E961AC">
        <w:t>.</w:t>
      </w:r>
    </w:p>
    <w:p w14:paraId="114E9E30" w14:textId="77777777" w:rsidR="003C7A39" w:rsidRDefault="003C7A39" w:rsidP="003C7A39">
      <w:pPr>
        <w:pStyle w:val="ListParagraph"/>
        <w:numPr>
          <w:ilvl w:val="1"/>
          <w:numId w:val="1"/>
        </w:numPr>
      </w:pPr>
      <w:r>
        <w:t>If separate, add the steps</w:t>
      </w:r>
      <w:r w:rsidR="00E961AC">
        <w:t>.</w:t>
      </w:r>
    </w:p>
    <w:p w14:paraId="1017496B" w14:textId="77777777" w:rsidR="003C7A39" w:rsidRDefault="003C7A39" w:rsidP="003C7A39">
      <w:pPr>
        <w:pStyle w:val="ListParagraph"/>
        <w:numPr>
          <w:ilvl w:val="0"/>
          <w:numId w:val="1"/>
        </w:numPr>
      </w:pPr>
      <w:r>
        <w:t>Eliminate any constants and any lower-level terms</w:t>
      </w:r>
      <w:r w:rsidR="00E961AC">
        <w:t>.</w:t>
      </w:r>
    </w:p>
    <w:p w14:paraId="68684744" w14:textId="77777777" w:rsidR="003C7A39" w:rsidRDefault="003C7A39" w:rsidP="003C7A39"/>
    <w:p w14:paraId="0382DACB" w14:textId="77777777" w:rsidR="003C7A39" w:rsidRDefault="00FA60C3" w:rsidP="003C7A39">
      <w:pPr>
        <w:rPr>
          <w:color w:val="FF0000"/>
        </w:rPr>
      </w:pPr>
      <w:r>
        <w:rPr>
          <w:color w:val="FF0000"/>
        </w:rPr>
        <w:t xml:space="preserve">Creating a new matrix involves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steps.</w:t>
      </w:r>
    </w:p>
    <w:p w14:paraId="4E103E1D" w14:textId="77777777" w:rsidR="00FA60C3" w:rsidRDefault="00FA60C3" w:rsidP="003C7A39">
      <w:pPr>
        <w:rPr>
          <w:color w:val="FF0000"/>
        </w:rPr>
      </w:pPr>
      <w:r>
        <w:rPr>
          <w:color w:val="FF0000"/>
        </w:rPr>
        <w:t xml:space="preserve">The loop to go through every pivot row in the matrix is carried out </w:t>
      </w:r>
      <w:r w:rsidRPr="00FA60C3">
        <w:rPr>
          <w:i/>
          <w:color w:val="FF0000"/>
          <w:highlight w:val="yellow"/>
        </w:rPr>
        <w:t>n</w:t>
      </w:r>
      <w:r>
        <w:rPr>
          <w:color w:val="FF0000"/>
        </w:rPr>
        <w:t xml:space="preserve"> times. For each pivot row, we must:</w:t>
      </w:r>
    </w:p>
    <w:p w14:paraId="602BCA5B" w14:textId="77777777" w:rsidR="00FA60C3" w:rsidRDefault="00FA60C3" w:rsidP="00FA60C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Go through </w:t>
      </w:r>
      <w:proofErr w:type="spellStart"/>
      <w:r>
        <w:rPr>
          <w:color w:val="FF0000"/>
        </w:rPr>
        <w:t>SystemSolveable</w:t>
      </w:r>
      <w:proofErr w:type="spellEnd"/>
    </w:p>
    <w:p w14:paraId="0AFEED83" w14:textId="77777777" w:rsidR="00FA60C3" w:rsidRDefault="00FA60C3" w:rsidP="00FA60C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One matrix access at the start, then it loops through every remaining row (so </w:t>
      </w:r>
      <w:r>
        <w:rPr>
          <w:i/>
          <w:color w:val="FF0000"/>
        </w:rPr>
        <w:t>n</w:t>
      </w:r>
      <w:r>
        <w:rPr>
          <w:color w:val="FF0000"/>
        </w:rPr>
        <w:t xml:space="preserve"> – 1 loops the first time, then </w:t>
      </w:r>
      <w:r>
        <w:rPr>
          <w:i/>
          <w:color w:val="FF0000"/>
        </w:rPr>
        <w:t>n</w:t>
      </w:r>
      <w:r>
        <w:rPr>
          <w:color w:val="FF0000"/>
        </w:rPr>
        <w:t xml:space="preserve"> – 2, then </w:t>
      </w:r>
      <w:r>
        <w:rPr>
          <w:i/>
          <w:color w:val="FF0000"/>
        </w:rPr>
        <w:t>n</w:t>
      </w:r>
      <w:r>
        <w:rPr>
          <w:color w:val="FF0000"/>
        </w:rPr>
        <w:t xml:space="preserve"> – 3, and so on down to 0) – treat this as if the loop was done </w:t>
      </w:r>
      <w:r w:rsidRPr="00FA60C3">
        <w:rPr>
          <w:i/>
          <w:color w:val="FF0000"/>
          <w:highlight w:val="yellow"/>
        </w:rPr>
        <w:t>n</w:t>
      </w:r>
      <w:r>
        <w:rPr>
          <w:color w:val="FF0000"/>
        </w:rPr>
        <w:t xml:space="preserve"> times.</w:t>
      </w:r>
    </w:p>
    <w:p w14:paraId="70EA7601" w14:textId="77777777" w:rsidR="00FA60C3" w:rsidRDefault="00FA60C3" w:rsidP="00FA60C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One matrix access inside the loop – is done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times for all rows in total</w:t>
      </w:r>
    </w:p>
    <w:p w14:paraId="6DBE0623" w14:textId="77777777" w:rsidR="002E407F" w:rsidRDefault="002E407F" w:rsidP="00FA60C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Then we do a loop </w:t>
      </w:r>
      <w:r w:rsidRPr="002E407F">
        <w:rPr>
          <w:color w:val="FF0000"/>
          <w:highlight w:val="yellow"/>
        </w:rPr>
        <w:t>(</w:t>
      </w:r>
      <w:r w:rsidRPr="002E407F">
        <w:rPr>
          <w:i/>
          <w:color w:val="FF0000"/>
          <w:highlight w:val="yellow"/>
        </w:rPr>
        <w:t>n</w:t>
      </w:r>
      <w:r w:rsidRPr="002E407F">
        <w:rPr>
          <w:color w:val="FF0000"/>
          <w:highlight w:val="yellow"/>
        </w:rPr>
        <w:t xml:space="preserve"> + 1)</w:t>
      </w:r>
      <w:r>
        <w:rPr>
          <w:color w:val="FF0000"/>
        </w:rPr>
        <w:t xml:space="preserve"> times to swap rows, but it is NOT nested inside the previous loop – done once for every pivot row, so 4 * (</w:t>
      </w:r>
      <w:r>
        <w:rPr>
          <w:i/>
          <w:color w:val="FF0000"/>
        </w:rPr>
        <w:t>n</w:t>
      </w:r>
      <w:r>
        <w:rPr>
          <w:color w:val="FF0000"/>
        </w:rPr>
        <w:t xml:space="preserve"> + 1) * </w:t>
      </w:r>
      <w:r w:rsidRPr="002E407F">
        <w:rPr>
          <w:i/>
          <w:color w:val="FF0000"/>
        </w:rPr>
        <w:t>n</w:t>
      </w:r>
      <w:r>
        <w:rPr>
          <w:color w:val="FF0000"/>
        </w:rPr>
        <w:t xml:space="preserve"> matrix accesses necessary to switch rows for all rows in total</w:t>
      </w:r>
    </w:p>
    <w:p w14:paraId="2DFE5DA2" w14:textId="77777777" w:rsidR="002E407F" w:rsidRDefault="002E407F" w:rsidP="00FA60C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So </w:t>
      </w:r>
      <w:proofErr w:type="spellStart"/>
      <w:r>
        <w:rPr>
          <w:color w:val="FF0000"/>
        </w:rPr>
        <w:t>SystemSolveable</w:t>
      </w:r>
      <w:proofErr w:type="spellEnd"/>
      <w:r>
        <w:rPr>
          <w:color w:val="FF0000"/>
        </w:rPr>
        <w:t xml:space="preserve"> involves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+ 4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+ 4</w:t>
      </w:r>
      <w:r>
        <w:rPr>
          <w:i/>
          <w:color w:val="FF0000"/>
        </w:rPr>
        <w:t>n</w:t>
      </w:r>
      <w:r>
        <w:rPr>
          <w:color w:val="FF0000"/>
        </w:rPr>
        <w:t xml:space="preserve"> + </w:t>
      </w:r>
      <w:r>
        <w:rPr>
          <w:i/>
          <w:color w:val="FF0000"/>
        </w:rPr>
        <w:t>n</w:t>
      </w:r>
      <w:r>
        <w:rPr>
          <w:color w:val="FF0000"/>
        </w:rPr>
        <w:t xml:space="preserve"> matrix accesses, so it is O(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>)</w:t>
      </w:r>
    </w:p>
    <w:p w14:paraId="125ADF81" w14:textId="77777777" w:rsidR="002E407F" w:rsidRDefault="002E407F" w:rsidP="00FA60C3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SystemSolveable</w:t>
      </w:r>
      <w:proofErr w:type="spellEnd"/>
      <w:r>
        <w:rPr>
          <w:color w:val="FF0000"/>
        </w:rPr>
        <w:t xml:space="preserve"> is done now (not nested inside any other loop)</w:t>
      </w:r>
    </w:p>
    <w:p w14:paraId="433D0E90" w14:textId="77777777" w:rsidR="002E407F" w:rsidRDefault="002E407F" w:rsidP="002E407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We then get the pivot element (1 matrix access)</w:t>
      </w:r>
    </w:p>
    <w:p w14:paraId="186474B8" w14:textId="77777777" w:rsidR="00237942" w:rsidRDefault="002E407F" w:rsidP="0023794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Go through the pivot row and access every element twice for every column, so there are </w:t>
      </w:r>
      <w:r w:rsidRPr="00237942">
        <w:rPr>
          <w:color w:val="FF0000"/>
          <w:highlight w:val="yellow"/>
        </w:rPr>
        <w:t>2 * (</w:t>
      </w:r>
      <w:r w:rsidRPr="00237942">
        <w:rPr>
          <w:i/>
          <w:color w:val="FF0000"/>
          <w:highlight w:val="yellow"/>
        </w:rPr>
        <w:t>n</w:t>
      </w:r>
      <w:r w:rsidRPr="00237942">
        <w:rPr>
          <w:color w:val="FF0000"/>
          <w:highlight w:val="yellow"/>
        </w:rPr>
        <w:t xml:space="preserve"> + 1)</w:t>
      </w:r>
      <w:r w:rsidR="00237942">
        <w:rPr>
          <w:color w:val="FF0000"/>
        </w:rPr>
        <w:t xml:space="preserve"> matrix accesses for all </w:t>
      </w:r>
      <w:r w:rsidR="00237942">
        <w:rPr>
          <w:i/>
          <w:color w:val="FF0000"/>
        </w:rPr>
        <w:t>n</w:t>
      </w:r>
      <w:r w:rsidR="00237942">
        <w:rPr>
          <w:color w:val="FF0000"/>
        </w:rPr>
        <w:t xml:space="preserve"> of the pivot rows, so </w:t>
      </w:r>
      <w:r w:rsidR="00237942">
        <w:rPr>
          <w:i/>
          <w:color w:val="FF0000"/>
        </w:rPr>
        <w:t>n</w:t>
      </w:r>
      <w:r w:rsidR="00237942">
        <w:rPr>
          <w:color w:val="FF0000"/>
        </w:rPr>
        <w:t xml:space="preserve"> * 2 * (</w:t>
      </w:r>
      <w:r w:rsidR="00237942">
        <w:rPr>
          <w:i/>
          <w:color w:val="FF0000"/>
        </w:rPr>
        <w:t>n</w:t>
      </w:r>
      <w:r w:rsidR="00237942">
        <w:rPr>
          <w:color w:val="FF0000"/>
        </w:rPr>
        <w:t xml:space="preserve"> + 1) matrix accesses to divide each pivot row element for all rows in total, so 2</w:t>
      </w:r>
      <w:r w:rsidR="00237942">
        <w:rPr>
          <w:i/>
          <w:color w:val="FF0000"/>
        </w:rPr>
        <w:t>n</w:t>
      </w:r>
      <w:r w:rsidR="00237942">
        <w:rPr>
          <w:color w:val="FF0000"/>
          <w:vertAlign w:val="superscript"/>
        </w:rPr>
        <w:t>2</w:t>
      </w:r>
      <w:r w:rsidR="00237942">
        <w:rPr>
          <w:color w:val="FF0000"/>
        </w:rPr>
        <w:t xml:space="preserve"> + 2</w:t>
      </w:r>
      <w:r w:rsidR="00237942" w:rsidRPr="00DF2047">
        <w:rPr>
          <w:i/>
          <w:iCs/>
          <w:color w:val="FF0000"/>
        </w:rPr>
        <w:t>n</w:t>
      </w:r>
      <w:r w:rsidR="00237942">
        <w:rPr>
          <w:color w:val="FF0000"/>
        </w:rPr>
        <w:t xml:space="preserve"> matrix accesses, so it is O(</w:t>
      </w:r>
      <w:r w:rsidR="00237942">
        <w:rPr>
          <w:i/>
          <w:color w:val="FF0000"/>
        </w:rPr>
        <w:t>n</w:t>
      </w:r>
      <w:r w:rsidR="00237942">
        <w:rPr>
          <w:color w:val="FF0000"/>
          <w:vertAlign w:val="superscript"/>
        </w:rPr>
        <w:t>2</w:t>
      </w:r>
      <w:r w:rsidR="00237942">
        <w:rPr>
          <w:color w:val="FF0000"/>
        </w:rPr>
        <w:t>)</w:t>
      </w:r>
    </w:p>
    <w:p w14:paraId="60DE787B" w14:textId="155CDAEE" w:rsidR="00237942" w:rsidRDefault="00237942" w:rsidP="0023794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Then for the remaining rows or </w:t>
      </w:r>
      <w:r w:rsidRPr="00237942">
        <w:rPr>
          <w:i/>
          <w:color w:val="FF0000"/>
          <w:highlight w:val="yellow"/>
        </w:rPr>
        <w:t>n</w:t>
      </w:r>
      <w:r w:rsidRPr="00237942">
        <w:rPr>
          <w:color w:val="FF0000"/>
          <w:highlight w:val="yellow"/>
        </w:rPr>
        <w:t xml:space="preserve"> – 1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loops</w:t>
      </w:r>
      <w:proofErr w:type="gramEnd"/>
      <w:r>
        <w:rPr>
          <w:color w:val="FF0000"/>
        </w:rPr>
        <w:t xml:space="preserve">, we get the factor (1 matrix access), so that’s carried out </w:t>
      </w:r>
      <w:r>
        <w:rPr>
          <w:i/>
          <w:color w:val="FF0000"/>
        </w:rPr>
        <w:t>n</w:t>
      </w:r>
      <w:r>
        <w:rPr>
          <w:color w:val="FF0000"/>
        </w:rPr>
        <w:t xml:space="preserve"> * (</w:t>
      </w:r>
      <w:r>
        <w:rPr>
          <w:i/>
          <w:color w:val="FF0000"/>
        </w:rPr>
        <w:t>n</w:t>
      </w:r>
      <w:r>
        <w:rPr>
          <w:color w:val="FF0000"/>
        </w:rPr>
        <w:t xml:space="preserve"> </w:t>
      </w:r>
      <w:r w:rsidR="003665C4">
        <w:rPr>
          <w:color w:val="FF0000"/>
        </w:rPr>
        <w:t>–</w:t>
      </w:r>
      <w:r>
        <w:rPr>
          <w:color w:val="FF0000"/>
        </w:rPr>
        <w:t xml:space="preserve"> 1) times</w:t>
      </w:r>
    </w:p>
    <w:p w14:paraId="51C0E504" w14:textId="77777777" w:rsidR="00237942" w:rsidRDefault="00237942" w:rsidP="0023794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Then there are 3 matrix accesses in for every column in every remaining row for every pivot row, so that’s </w:t>
      </w:r>
      <w:r>
        <w:rPr>
          <w:i/>
          <w:color w:val="FF0000"/>
        </w:rPr>
        <w:t>n</w:t>
      </w:r>
      <w:r>
        <w:rPr>
          <w:color w:val="FF0000"/>
        </w:rPr>
        <w:t xml:space="preserve"> * (</w:t>
      </w:r>
      <w:r>
        <w:rPr>
          <w:i/>
          <w:color w:val="FF0000"/>
        </w:rPr>
        <w:t>n</w:t>
      </w:r>
      <w:r>
        <w:rPr>
          <w:color w:val="FF0000"/>
        </w:rPr>
        <w:t xml:space="preserve"> – 1) * </w:t>
      </w:r>
      <w:r w:rsidRPr="00CD2E8E">
        <w:rPr>
          <w:color w:val="FF0000"/>
          <w:highlight w:val="yellow"/>
        </w:rPr>
        <w:t>(</w:t>
      </w:r>
      <w:r w:rsidRPr="00CD2E8E">
        <w:rPr>
          <w:i/>
          <w:color w:val="FF0000"/>
          <w:highlight w:val="yellow"/>
        </w:rPr>
        <w:t>n</w:t>
      </w:r>
      <w:r w:rsidRPr="00CD2E8E">
        <w:rPr>
          <w:color w:val="FF0000"/>
          <w:highlight w:val="yellow"/>
        </w:rPr>
        <w:t xml:space="preserve"> + 1)</w:t>
      </w:r>
      <w:r>
        <w:rPr>
          <w:color w:val="FF0000"/>
        </w:rPr>
        <w:t xml:space="preserve"> columns</w:t>
      </w:r>
    </w:p>
    <w:p w14:paraId="701EBE97" w14:textId="77777777" w:rsidR="00237942" w:rsidRDefault="00237942" w:rsidP="0023794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So getting 0’s in every column other than pivot row involves</w:t>
      </w:r>
      <w:r>
        <w:rPr>
          <w:color w:val="FF0000"/>
        </w:rPr>
        <w:br/>
      </w:r>
      <w:r>
        <w:rPr>
          <w:i/>
          <w:color w:val="FF0000"/>
        </w:rPr>
        <w:t>n</w:t>
      </w:r>
      <w:r>
        <w:rPr>
          <w:color w:val="FF0000"/>
        </w:rPr>
        <w:t xml:space="preserve"> * (</w:t>
      </w:r>
      <w:r>
        <w:rPr>
          <w:i/>
          <w:color w:val="FF0000"/>
        </w:rPr>
        <w:t>n</w:t>
      </w:r>
      <w:r>
        <w:rPr>
          <w:color w:val="FF0000"/>
        </w:rPr>
        <w:t xml:space="preserve"> – 1) + 3 * </w:t>
      </w:r>
      <w:r>
        <w:rPr>
          <w:i/>
          <w:color w:val="FF0000"/>
        </w:rPr>
        <w:t>n</w:t>
      </w:r>
      <w:r>
        <w:rPr>
          <w:color w:val="FF0000"/>
        </w:rPr>
        <w:t xml:space="preserve"> * (</w:t>
      </w:r>
      <w:r>
        <w:rPr>
          <w:i/>
          <w:color w:val="FF0000"/>
        </w:rPr>
        <w:t xml:space="preserve">n </w:t>
      </w:r>
      <w:r>
        <w:rPr>
          <w:color w:val="FF0000"/>
        </w:rPr>
        <w:t>– 1) * (</w:t>
      </w:r>
      <w:r>
        <w:rPr>
          <w:i/>
          <w:color w:val="FF0000"/>
        </w:rPr>
        <w:t>n</w:t>
      </w:r>
      <w:r>
        <w:rPr>
          <w:color w:val="FF0000"/>
        </w:rPr>
        <w:t xml:space="preserve"> + 1) steps, which is roughly 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+ 3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3</w:t>
      </w:r>
      <w:r>
        <w:rPr>
          <w:color w:val="FF0000"/>
        </w:rPr>
        <w:t xml:space="preserve"> steps, so it is O(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3</w:t>
      </w:r>
      <w:r>
        <w:rPr>
          <w:color w:val="FF0000"/>
        </w:rPr>
        <w:t>)</w:t>
      </w:r>
    </w:p>
    <w:p w14:paraId="66829586" w14:textId="77777777" w:rsidR="00237942" w:rsidRDefault="00237942" w:rsidP="00237942">
      <w:pPr>
        <w:rPr>
          <w:color w:val="FF0000"/>
        </w:rPr>
      </w:pP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the entire process takes O(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>) + O(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>) + O(</w:t>
      </w:r>
      <w:r w:rsidR="00CD2E8E" w:rsidRPr="00CD2E8E">
        <w:rPr>
          <w:i/>
          <w:color w:val="FF0000"/>
        </w:rPr>
        <w:t>n</w:t>
      </w:r>
      <w:r w:rsidR="00CD2E8E">
        <w:rPr>
          <w:color w:val="FF0000"/>
          <w:vertAlign w:val="superscript"/>
        </w:rPr>
        <w:t>2</w:t>
      </w:r>
      <w:r w:rsidR="00CD2E8E">
        <w:rPr>
          <w:color w:val="FF0000"/>
        </w:rPr>
        <w:t xml:space="preserve">) + </w:t>
      </w:r>
      <w:r w:rsidR="00CD2E8E" w:rsidRPr="00CD2E8E">
        <w:rPr>
          <w:color w:val="FF0000"/>
          <w:highlight w:val="green"/>
        </w:rPr>
        <w:t>O(</w:t>
      </w:r>
      <w:r w:rsidR="00CD2E8E" w:rsidRPr="00CD2E8E">
        <w:rPr>
          <w:i/>
          <w:color w:val="FF0000"/>
          <w:highlight w:val="green"/>
        </w:rPr>
        <w:t>n</w:t>
      </w:r>
      <w:r w:rsidR="00CD2E8E" w:rsidRPr="00CD2E8E">
        <w:rPr>
          <w:color w:val="FF0000"/>
          <w:highlight w:val="green"/>
          <w:vertAlign w:val="superscript"/>
        </w:rPr>
        <w:t>3</w:t>
      </w:r>
      <w:r w:rsidR="00CD2E8E" w:rsidRPr="00CD2E8E">
        <w:rPr>
          <w:color w:val="FF0000"/>
          <w:highlight w:val="green"/>
        </w:rPr>
        <w:t>)</w:t>
      </w:r>
      <w:r w:rsidR="00CD2E8E">
        <w:rPr>
          <w:color w:val="FF0000"/>
        </w:rPr>
        <w:t xml:space="preserve"> steps, and thus the entire process is </w:t>
      </w:r>
      <w:r w:rsidR="00CD2E8E" w:rsidRPr="00CD2E8E">
        <w:rPr>
          <w:color w:val="FF0000"/>
          <w:highlight w:val="green"/>
        </w:rPr>
        <w:t>O(</w:t>
      </w:r>
      <w:r w:rsidR="00CD2E8E" w:rsidRPr="00CD2E8E">
        <w:rPr>
          <w:i/>
          <w:color w:val="FF0000"/>
          <w:highlight w:val="green"/>
        </w:rPr>
        <w:t>n</w:t>
      </w:r>
      <w:r w:rsidR="00CD2E8E" w:rsidRPr="00CD2E8E">
        <w:rPr>
          <w:color w:val="FF0000"/>
          <w:highlight w:val="green"/>
          <w:vertAlign w:val="superscript"/>
        </w:rPr>
        <w:t>3</w:t>
      </w:r>
      <w:r w:rsidR="00CD2E8E" w:rsidRPr="00CD2E8E">
        <w:rPr>
          <w:color w:val="FF0000"/>
          <w:highlight w:val="green"/>
        </w:rPr>
        <w:t>)</w:t>
      </w:r>
    </w:p>
    <w:p w14:paraId="3AAF1A75" w14:textId="77777777" w:rsidR="00CD2E8E" w:rsidRDefault="00CD2E8E" w:rsidP="00237942">
      <w:pPr>
        <w:rPr>
          <w:color w:val="FF0000"/>
        </w:rPr>
      </w:pPr>
    </w:p>
    <w:p w14:paraId="6A96E01B" w14:textId="77777777" w:rsidR="00CD2E8E" w:rsidRPr="00CD2E8E" w:rsidRDefault="00CD2E8E" w:rsidP="00237942">
      <w:pPr>
        <w:rPr>
          <w:color w:val="FF0000"/>
        </w:rPr>
      </w:pPr>
      <w:r>
        <w:rPr>
          <w:color w:val="FF0000"/>
        </w:rPr>
        <w:t>Shortcut analysis: There are two nested loops (O(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) for </w:t>
      </w:r>
      <w:proofErr w:type="spellStart"/>
      <w:r>
        <w:rPr>
          <w:color w:val="FF0000"/>
        </w:rPr>
        <w:t>SystemSolveable</w:t>
      </w:r>
      <w:proofErr w:type="spellEnd"/>
      <w:r>
        <w:rPr>
          <w:color w:val="FF0000"/>
        </w:rPr>
        <w:t>, 2 nested loops (O(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)) for the pivot row, and 3 nested loops with each loop being done roughly </w:t>
      </w:r>
      <w:r>
        <w:rPr>
          <w:i/>
          <w:color w:val="FF0000"/>
        </w:rPr>
        <w:t>n</w:t>
      </w:r>
      <w:r>
        <w:rPr>
          <w:color w:val="FF0000"/>
        </w:rPr>
        <w:t xml:space="preserve"> times for getting the 0’s (O(</w:t>
      </w:r>
      <w:r>
        <w:rPr>
          <w:i/>
          <w:color w:val="FF0000"/>
        </w:rPr>
        <w:t>n</w:t>
      </w:r>
      <w:r>
        <w:rPr>
          <w:color w:val="FF0000"/>
          <w:vertAlign w:val="superscript"/>
        </w:rPr>
        <w:t>3</w:t>
      </w:r>
      <w:r>
        <w:rPr>
          <w:color w:val="FF0000"/>
        </w:rPr>
        <w:t>)).</w:t>
      </w:r>
    </w:p>
    <w:p w14:paraId="39205156" w14:textId="77777777" w:rsidR="00417DB3" w:rsidRDefault="00417DB3" w:rsidP="00417DB3"/>
    <w:p w14:paraId="27DD2ECE" w14:textId="77777777" w:rsidR="003C7A39" w:rsidRPr="003C7A39" w:rsidRDefault="003C7A39" w:rsidP="00417DB3">
      <w:r>
        <w:rPr>
          <w:b/>
        </w:rPr>
        <w:t>Result:</w:t>
      </w:r>
      <w:r>
        <w:t xml:space="preserve">  Algorithm is </w:t>
      </w:r>
      <w:proofErr w:type="gramStart"/>
      <w:r>
        <w:t xml:space="preserve">O( </w:t>
      </w:r>
      <w:r w:rsidR="00CD2E8E" w:rsidRPr="00CD2E8E">
        <w:rPr>
          <w:i/>
          <w:color w:val="FF0000"/>
          <w:highlight w:val="green"/>
        </w:rPr>
        <w:t>n</w:t>
      </w:r>
      <w:proofErr w:type="gramEnd"/>
      <w:r w:rsidR="00CD2E8E" w:rsidRPr="00CD2E8E">
        <w:rPr>
          <w:color w:val="FF0000"/>
          <w:highlight w:val="green"/>
          <w:vertAlign w:val="superscript"/>
        </w:rPr>
        <w:t>3</w:t>
      </w:r>
      <w:r>
        <w:t xml:space="preserve"> )</w:t>
      </w:r>
    </w:p>
    <w:sectPr w:rsidR="003C7A39" w:rsidRPr="003C7A39" w:rsidSect="00DB5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A220C"/>
    <w:multiLevelType w:val="hybridMultilevel"/>
    <w:tmpl w:val="DCBE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12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C3"/>
    <w:rsid w:val="00022A22"/>
    <w:rsid w:val="00131EC5"/>
    <w:rsid w:val="00237942"/>
    <w:rsid w:val="002E407F"/>
    <w:rsid w:val="00345F25"/>
    <w:rsid w:val="003665C4"/>
    <w:rsid w:val="003C7A39"/>
    <w:rsid w:val="00417DB3"/>
    <w:rsid w:val="00460014"/>
    <w:rsid w:val="00750A04"/>
    <w:rsid w:val="00997325"/>
    <w:rsid w:val="00A56A21"/>
    <w:rsid w:val="00AF46DE"/>
    <w:rsid w:val="00CD2E8E"/>
    <w:rsid w:val="00D30389"/>
    <w:rsid w:val="00DB51AA"/>
    <w:rsid w:val="00DB5265"/>
    <w:rsid w:val="00DF2047"/>
    <w:rsid w:val="00E06196"/>
    <w:rsid w:val="00E71B69"/>
    <w:rsid w:val="00E961AC"/>
    <w:rsid w:val="00F35798"/>
    <w:rsid w:val="00F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779"/>
  <w15:docId w15:val="{25F455E8-66B9-4184-BBED-57638D59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B3"/>
    <w:pPr>
      <w:tabs>
        <w:tab w:val="left" w:pos="1440"/>
      </w:tabs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\OneDrive%20-%20Saskatchewan%20Polytechnic\Year%202\MATH282\LO6\MATH%20282%20Analysis%20of%20Algorithm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E1639-29E4-47FD-A4DD-A5091145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 282 Analysis of Algorithms</Template>
  <TotalTime>42</TotalTime>
  <Pages>2</Pages>
  <Words>545</Words>
  <Characters>2269</Characters>
  <Application>Microsoft Office Word</Application>
  <DocSecurity>0</DocSecurity>
  <Lines>49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Grzesina</dc:creator>
  <cp:lastModifiedBy>Wang, Alex</cp:lastModifiedBy>
  <cp:revision>4</cp:revision>
  <dcterms:created xsi:type="dcterms:W3CDTF">2019-12-06T19:03:00Z</dcterms:created>
  <dcterms:modified xsi:type="dcterms:W3CDTF">2022-11-22T21:07:00Z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378c2bfa4ed98faa799d8d12953e8596dd71f64c135e0d5ec085c4478b1359fb</vt:lpwstr>
  </property>
</Properties>
</file>