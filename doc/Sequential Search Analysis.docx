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9D9E" w14:textId="77777777" w:rsidR="00C91ADE" w:rsidRPr="00417DB3" w:rsidRDefault="00417DB3" w:rsidP="00417DB3">
      <w:pPr>
        <w:pStyle w:val="Title"/>
        <w:rPr>
          <w:sz w:val="32"/>
        </w:rPr>
      </w:pPr>
      <w:r w:rsidRPr="00417DB3">
        <w:rPr>
          <w:sz w:val="32"/>
        </w:rPr>
        <w:t>MATH 282 Analysis of Algorithm’s Complexity</w:t>
      </w:r>
    </w:p>
    <w:p w14:paraId="4FB480CD" w14:textId="77777777" w:rsidR="00417DB3" w:rsidRDefault="00417DB3" w:rsidP="00417DB3">
      <w:r w:rsidRPr="00417DB3">
        <w:rPr>
          <w:b/>
        </w:rPr>
        <w:t>Algorithm:</w:t>
      </w:r>
      <w:r w:rsidRPr="00417DB3">
        <w:tab/>
      </w:r>
      <w:r w:rsidR="00685C50" w:rsidRPr="00685C50">
        <w:rPr>
          <w:color w:val="FF0000"/>
        </w:rPr>
        <w:t>Sequential search</w:t>
      </w:r>
    </w:p>
    <w:p w14:paraId="5ABE2079" w14:textId="77777777" w:rsidR="00E71B69" w:rsidRDefault="00E71B69" w:rsidP="00131EC5">
      <w:pPr>
        <w:tabs>
          <w:tab w:val="clear" w:pos="1440"/>
          <w:tab w:val="left" w:pos="2880"/>
        </w:tabs>
        <w:spacing w:before="240"/>
      </w:pPr>
      <w:r w:rsidRPr="00E71B69">
        <w:rPr>
          <w:b/>
        </w:rPr>
        <w:t>Factor</w:t>
      </w:r>
      <w:r w:rsidR="00131EC5">
        <w:rPr>
          <w:b/>
        </w:rPr>
        <w:t xml:space="preserve"> to be analyzed</w:t>
      </w:r>
      <w:r w:rsidRPr="00E71B69">
        <w:rPr>
          <w:b/>
        </w:rPr>
        <w:t>:</w:t>
      </w:r>
      <w:r>
        <w:tab/>
      </w:r>
      <w:r w:rsidRPr="00685C50">
        <w:rPr>
          <w:color w:val="FF0000"/>
        </w:rPr>
        <w:t>Time (number of steps, speed)</w:t>
      </w:r>
      <w:r>
        <w:t xml:space="preserve"> / Space</w:t>
      </w:r>
    </w:p>
    <w:p w14:paraId="4AF0A04B" w14:textId="77777777" w:rsidR="00417DB3" w:rsidRDefault="00417DB3" w:rsidP="00131EC5">
      <w:pPr>
        <w:tabs>
          <w:tab w:val="clear" w:pos="1440"/>
          <w:tab w:val="left" w:pos="2880"/>
        </w:tabs>
      </w:pPr>
      <w:r w:rsidRPr="00417DB3">
        <w:rPr>
          <w:b/>
        </w:rPr>
        <w:t>Situation</w:t>
      </w:r>
      <w:r w:rsidR="00131EC5">
        <w:rPr>
          <w:b/>
        </w:rPr>
        <w:t xml:space="preserve"> to be analyzed</w:t>
      </w:r>
      <w:r w:rsidRPr="00417DB3">
        <w:rPr>
          <w:b/>
        </w:rPr>
        <w:t>:</w:t>
      </w:r>
      <w:r>
        <w:tab/>
      </w:r>
      <w:r w:rsidRPr="00685C50">
        <w:rPr>
          <w:color w:val="FF0000"/>
        </w:rPr>
        <w:t>Worst case</w:t>
      </w:r>
      <w:r>
        <w:t xml:space="preserve"> / Average case / Best case / OTHER (special situation)</w:t>
      </w:r>
    </w:p>
    <w:p w14:paraId="0C422B06" w14:textId="77777777" w:rsidR="00E06196" w:rsidRPr="00685C50" w:rsidRDefault="00E06196" w:rsidP="00E06196">
      <w:pPr>
        <w:tabs>
          <w:tab w:val="clear" w:pos="1440"/>
          <w:tab w:val="left" w:pos="2880"/>
        </w:tabs>
        <w:ind w:left="360"/>
        <w:rPr>
          <w:color w:val="FF0000"/>
        </w:rPr>
      </w:pPr>
      <w:r w:rsidRPr="00E06196">
        <w:rPr>
          <w:b/>
        </w:rPr>
        <w:t>Explanation of situation:</w:t>
      </w:r>
      <w:r>
        <w:tab/>
      </w:r>
      <w:r w:rsidR="00685C50">
        <w:rPr>
          <w:color w:val="FF0000"/>
        </w:rPr>
        <w:t>Item to be searched for is not in the list or item is last in list</w:t>
      </w:r>
    </w:p>
    <w:p w14:paraId="61794D7C" w14:textId="77777777" w:rsidR="00417DB3" w:rsidRPr="00685C50" w:rsidRDefault="00417DB3" w:rsidP="00131EC5">
      <w:pPr>
        <w:tabs>
          <w:tab w:val="clear" w:pos="1440"/>
          <w:tab w:val="left" w:pos="2880"/>
        </w:tabs>
        <w:rPr>
          <w:color w:val="FF0000"/>
        </w:rPr>
      </w:pPr>
      <w:r>
        <w:rPr>
          <w:b/>
        </w:rPr>
        <w:t>Key step</w:t>
      </w:r>
      <w:r w:rsidR="00131EC5">
        <w:rPr>
          <w:b/>
        </w:rPr>
        <w:t xml:space="preserve"> (reflects work done)</w:t>
      </w:r>
      <w:r>
        <w:rPr>
          <w:b/>
        </w:rPr>
        <w:t>:</w:t>
      </w:r>
      <w:r>
        <w:tab/>
      </w:r>
      <w:r w:rsidR="00685C50">
        <w:rPr>
          <w:color w:val="FF0000"/>
        </w:rPr>
        <w:t>Comparison</w:t>
      </w:r>
    </w:p>
    <w:p w14:paraId="059E72C1" w14:textId="77777777" w:rsidR="00131EC5" w:rsidRPr="00685C50" w:rsidRDefault="00417DB3" w:rsidP="00131EC5">
      <w:pPr>
        <w:tabs>
          <w:tab w:val="clear" w:pos="1440"/>
          <w:tab w:val="left" w:pos="2880"/>
        </w:tabs>
        <w:rPr>
          <w:color w:val="FF0000"/>
        </w:rPr>
      </w:pPr>
      <w:r>
        <w:rPr>
          <w:b/>
        </w:rPr>
        <w:t>Parameter</w:t>
      </w:r>
      <w:r w:rsidR="00131EC5">
        <w:rPr>
          <w:b/>
        </w:rPr>
        <w:t xml:space="preserve"> for analysis</w:t>
      </w:r>
      <w:r>
        <w:rPr>
          <w:b/>
        </w:rPr>
        <w:t>:</w:t>
      </w:r>
      <w:r>
        <w:tab/>
      </w:r>
      <w:r w:rsidR="00685C50">
        <w:rPr>
          <w:i/>
          <w:color w:val="FF0000"/>
        </w:rPr>
        <w:t>n</w:t>
      </w:r>
      <w:r w:rsidR="00685C50">
        <w:rPr>
          <w:color w:val="FF0000"/>
        </w:rPr>
        <w:t xml:space="preserve"> is the number of items in the list</w:t>
      </w:r>
    </w:p>
    <w:p w14:paraId="2AA50E63" w14:textId="77777777" w:rsidR="00E71B69" w:rsidRPr="00131EC5" w:rsidRDefault="00E71B69" w:rsidP="00E06196">
      <w:pPr>
        <w:tabs>
          <w:tab w:val="clear" w:pos="1440"/>
        </w:tabs>
        <w:ind w:left="360"/>
        <w:rPr>
          <w:i/>
        </w:rPr>
      </w:pPr>
      <w:r w:rsidRPr="00131EC5">
        <w:rPr>
          <w:i/>
        </w:rPr>
        <w:t>(</w:t>
      </w:r>
      <w:proofErr w:type="gramStart"/>
      <w:r w:rsidRPr="00131EC5">
        <w:rPr>
          <w:i/>
        </w:rPr>
        <w:t>what</w:t>
      </w:r>
      <w:proofErr w:type="gramEnd"/>
      <w:r w:rsidRPr="00131EC5">
        <w:rPr>
          <w:i/>
        </w:rPr>
        <w:t xml:space="preserve"> determines how the algorithm’s efficiency changes as the size of data increases?)</w:t>
      </w:r>
    </w:p>
    <w:p w14:paraId="1925AF41" w14:textId="77777777" w:rsidR="00417DB3" w:rsidRDefault="00417DB3" w:rsidP="00417DB3"/>
    <w:p w14:paraId="55C1086F" w14:textId="77777777" w:rsidR="003C7A39" w:rsidRDefault="003C7A39" w:rsidP="00417DB3">
      <w:pPr>
        <w:rPr>
          <w:b/>
        </w:rPr>
      </w:pPr>
      <w:r>
        <w:rPr>
          <w:b/>
        </w:rPr>
        <w:t>Questions/Process:</w:t>
      </w:r>
    </w:p>
    <w:p w14:paraId="696D7086" w14:textId="77777777" w:rsidR="003C7A39" w:rsidRDefault="003C7A39" w:rsidP="003C7A39">
      <w:pPr>
        <w:pStyle w:val="ListParagraph"/>
        <w:numPr>
          <w:ilvl w:val="0"/>
          <w:numId w:val="1"/>
        </w:numPr>
      </w:pPr>
      <w:r>
        <w:t>Are there any steps which are not simple steps (comparable to the key step)?</w:t>
      </w:r>
    </w:p>
    <w:p w14:paraId="2682BB98" w14:textId="77777777" w:rsidR="003C7A39" w:rsidRDefault="003C7A39" w:rsidP="003C7A39">
      <w:pPr>
        <w:pStyle w:val="ListParagraph"/>
        <w:numPr>
          <w:ilvl w:val="1"/>
          <w:numId w:val="1"/>
        </w:numPr>
      </w:pPr>
      <w:r>
        <w:t>If so, what is the complexity</w:t>
      </w:r>
      <w:r w:rsidR="00E961AC">
        <w:t xml:space="preserve"> of those steps (relative to the key step)?  Factor into the analysis.</w:t>
      </w:r>
    </w:p>
    <w:p w14:paraId="006373D0" w14:textId="77777777" w:rsidR="003C7A39" w:rsidRDefault="003C7A39" w:rsidP="003C7A39">
      <w:pPr>
        <w:pStyle w:val="ListParagraph"/>
        <w:numPr>
          <w:ilvl w:val="0"/>
          <w:numId w:val="1"/>
        </w:numPr>
      </w:pPr>
      <w:r>
        <w:t>If desired, count the number of times each step is carried out (or just the key step)</w:t>
      </w:r>
      <w:r w:rsidR="00E961AC">
        <w:t>.</w:t>
      </w:r>
    </w:p>
    <w:p w14:paraId="025EB1E2" w14:textId="77777777" w:rsidR="003C7A39" w:rsidRDefault="003C7A39" w:rsidP="003C7A39">
      <w:pPr>
        <w:pStyle w:val="ListParagraph"/>
        <w:numPr>
          <w:ilvl w:val="0"/>
          <w:numId w:val="1"/>
        </w:numPr>
      </w:pPr>
      <w:r>
        <w:t xml:space="preserve">Identify each loop and determine how many times the loop is carried out (in relation to </w:t>
      </w:r>
      <w:r>
        <w:rPr>
          <w:i/>
        </w:rPr>
        <w:t>n</w:t>
      </w:r>
      <w:r>
        <w:t>)</w:t>
      </w:r>
      <w:r w:rsidR="00E961AC">
        <w:t>.</w:t>
      </w:r>
    </w:p>
    <w:p w14:paraId="05DACAE0" w14:textId="77777777" w:rsidR="003C7A39" w:rsidRDefault="003C7A39" w:rsidP="003C7A39">
      <w:pPr>
        <w:pStyle w:val="ListParagraph"/>
        <w:numPr>
          <w:ilvl w:val="0"/>
          <w:numId w:val="1"/>
        </w:numPr>
      </w:pPr>
      <w:r>
        <w:t>How are the loops related?</w:t>
      </w:r>
    </w:p>
    <w:p w14:paraId="35A5B5D3" w14:textId="77777777" w:rsidR="003C7A39" w:rsidRDefault="003C7A39" w:rsidP="003C7A39">
      <w:pPr>
        <w:pStyle w:val="ListParagraph"/>
        <w:numPr>
          <w:ilvl w:val="1"/>
          <w:numId w:val="1"/>
        </w:numPr>
      </w:pPr>
      <w:r>
        <w:t>If nested, multiply the steps</w:t>
      </w:r>
      <w:r w:rsidR="00E961AC">
        <w:t>.</w:t>
      </w:r>
    </w:p>
    <w:p w14:paraId="313D3E07" w14:textId="77777777" w:rsidR="003C7A39" w:rsidRDefault="003C7A39" w:rsidP="003C7A39">
      <w:pPr>
        <w:pStyle w:val="ListParagraph"/>
        <w:numPr>
          <w:ilvl w:val="1"/>
          <w:numId w:val="1"/>
        </w:numPr>
      </w:pPr>
      <w:r>
        <w:t>If separate, add the steps</w:t>
      </w:r>
      <w:r w:rsidR="00E961AC">
        <w:t>.</w:t>
      </w:r>
    </w:p>
    <w:p w14:paraId="15815096" w14:textId="77777777" w:rsidR="003C7A39" w:rsidRDefault="003C7A39" w:rsidP="003C7A39">
      <w:pPr>
        <w:pStyle w:val="ListParagraph"/>
        <w:numPr>
          <w:ilvl w:val="0"/>
          <w:numId w:val="1"/>
        </w:numPr>
      </w:pPr>
      <w:r>
        <w:t>Eliminate any constants and any lower-level terms</w:t>
      </w:r>
      <w:r w:rsidR="00E961AC">
        <w:t>.</w:t>
      </w:r>
    </w:p>
    <w:p w14:paraId="1CFD4D41" w14:textId="77777777" w:rsidR="003C7A39" w:rsidRDefault="003C7A39" w:rsidP="003C7A39"/>
    <w:p w14:paraId="3C898A62" w14:textId="77777777" w:rsidR="003C7A39" w:rsidRDefault="00685C50" w:rsidP="003C7A39">
      <w:pPr>
        <w:rPr>
          <w:color w:val="FF0000"/>
        </w:rPr>
      </w:pPr>
      <w:r>
        <w:rPr>
          <w:color w:val="FF0000"/>
        </w:rPr>
        <w:t>Let A represent an assignment operation, C represent a comparison, B represent an array access, and D represent an addition. Steps A, B, C, and D are all simple steps, similar in workload to a comparison. Then there are the following steps:</w:t>
      </w:r>
    </w:p>
    <w:p w14:paraId="13C11AD0" w14:textId="71136158" w:rsidR="00685C50" w:rsidRDefault="00685C50" w:rsidP="007A1515">
      <w:pPr>
        <w:tabs>
          <w:tab w:val="clear" w:pos="1440"/>
          <w:tab w:val="left" w:pos="720"/>
        </w:tabs>
        <w:rPr>
          <w:color w:val="FF0000"/>
        </w:rPr>
      </w:pPr>
      <w:r>
        <w:rPr>
          <w:color w:val="FF0000"/>
        </w:rPr>
        <w:tab/>
      </w:r>
    </w:p>
    <w:p w14:paraId="722E4D70" w14:textId="0F8A5F03" w:rsidR="00014CF5" w:rsidRDefault="00014CF5" w:rsidP="00685C50">
      <w:pPr>
        <w:tabs>
          <w:tab w:val="clear" w:pos="1440"/>
          <w:tab w:val="left" w:pos="720"/>
        </w:tabs>
        <w:rPr>
          <w:color w:val="FF0000"/>
        </w:rPr>
      </w:pPr>
      <w:r>
        <w:rPr>
          <w:color w:val="FF0000"/>
        </w:rPr>
        <w:t>Focus on comparisons: there are comparisons.</w:t>
      </w:r>
    </w:p>
    <w:p w14:paraId="755DC482" w14:textId="77777777" w:rsidR="00014CF5" w:rsidRDefault="00014CF5" w:rsidP="00685C50">
      <w:pPr>
        <w:tabs>
          <w:tab w:val="clear" w:pos="1440"/>
          <w:tab w:val="left" w:pos="720"/>
        </w:tabs>
        <w:rPr>
          <w:color w:val="FF0000"/>
        </w:rPr>
      </w:pPr>
      <w:r>
        <w:rPr>
          <w:color w:val="FF0000"/>
        </w:rPr>
        <w:t xml:space="preserve">Eliminate the constants and the lower-level terms: The order of the algorithm in the worst case is </w:t>
      </w:r>
      <w:r>
        <w:rPr>
          <w:i/>
          <w:color w:val="FF0000"/>
        </w:rPr>
        <w:t>n</w:t>
      </w:r>
      <w:r>
        <w:rPr>
          <w:color w:val="FF0000"/>
        </w:rPr>
        <w:t>.</w:t>
      </w:r>
    </w:p>
    <w:p w14:paraId="2948B520" w14:textId="5766ABD8" w:rsidR="000D1507" w:rsidRDefault="003E7821" w:rsidP="00685C50">
      <w:pPr>
        <w:tabs>
          <w:tab w:val="clear" w:pos="1440"/>
          <w:tab w:val="left" w:pos="720"/>
        </w:tabs>
        <w:rPr>
          <w:color w:val="FF0000"/>
        </w:rPr>
      </w:pPr>
      <w:proofErr w:type="gramStart"/>
      <w:r>
        <w:rPr>
          <w:color w:val="FF0000"/>
        </w:rPr>
        <w:t>For(</w:t>
      </w:r>
      <w:proofErr w:type="gramEnd"/>
      <w:r>
        <w:rPr>
          <w:color w:val="FF0000"/>
        </w:rPr>
        <w:t xml:space="preserve">int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=0;i&lt;</w:t>
      </w:r>
      <w:proofErr w:type="spellStart"/>
      <w:r>
        <w:rPr>
          <w:color w:val="FF0000"/>
        </w:rPr>
        <w:t>arr.length;i</w:t>
      </w:r>
      <w:proofErr w:type="spellEnd"/>
      <w:r>
        <w:rPr>
          <w:color w:val="FF0000"/>
        </w:rPr>
        <w:t xml:space="preserve">++) if </w:t>
      </w:r>
      <w:proofErr w:type="spellStart"/>
      <w:r>
        <w:rPr>
          <w:color w:val="FF0000"/>
        </w:rPr>
        <w:t>arr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]==key</w:t>
      </w:r>
      <w:r w:rsidR="00827B30">
        <w:rPr>
          <w:color w:val="FF0000"/>
        </w:rPr>
        <w:t xml:space="preserve"> break;</w:t>
      </w:r>
    </w:p>
    <w:p w14:paraId="655956E1" w14:textId="77777777" w:rsidR="000D1507" w:rsidRPr="000D1507" w:rsidRDefault="000D1507" w:rsidP="00685C50">
      <w:pPr>
        <w:tabs>
          <w:tab w:val="clear" w:pos="1440"/>
          <w:tab w:val="left" w:pos="720"/>
        </w:tabs>
        <w:rPr>
          <w:color w:val="FF0000"/>
        </w:rPr>
      </w:pPr>
      <w:r>
        <w:rPr>
          <w:color w:val="FF0000"/>
        </w:rPr>
        <w:t xml:space="preserve">Alternative analysis: There is one loop, and in the worst case, the loop is repeated </w:t>
      </w:r>
      <w:r>
        <w:rPr>
          <w:i/>
          <w:color w:val="FF0000"/>
        </w:rPr>
        <w:t>n</w:t>
      </w:r>
      <w:r>
        <w:rPr>
          <w:color w:val="FF0000"/>
        </w:rPr>
        <w:t xml:space="preserve"> times (once for every item in the list).</w:t>
      </w:r>
    </w:p>
    <w:p w14:paraId="2F66CFCE" w14:textId="77777777" w:rsidR="00417DB3" w:rsidRDefault="00417DB3" w:rsidP="00417DB3"/>
    <w:p w14:paraId="163ED20D" w14:textId="77777777" w:rsidR="003C7A39" w:rsidRPr="003C7A39" w:rsidRDefault="003C7A39" w:rsidP="00417DB3">
      <w:r>
        <w:rPr>
          <w:b/>
        </w:rPr>
        <w:t>Result:</w:t>
      </w:r>
      <w:r>
        <w:t xml:space="preserve">  Algorithm is </w:t>
      </w:r>
      <w:proofErr w:type="gramStart"/>
      <w:r>
        <w:t xml:space="preserve">O( </w:t>
      </w:r>
      <w:r w:rsidR="00014CF5">
        <w:rPr>
          <w:i/>
          <w:color w:val="FF0000"/>
        </w:rPr>
        <w:t>n</w:t>
      </w:r>
      <w:proofErr w:type="gramEnd"/>
      <w:r>
        <w:t xml:space="preserve"> )</w:t>
      </w:r>
    </w:p>
    <w:sectPr w:rsidR="003C7A39" w:rsidRPr="003C7A39" w:rsidSect="00DB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A220C"/>
    <w:multiLevelType w:val="hybridMultilevel"/>
    <w:tmpl w:val="DCBE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80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C50"/>
    <w:rsid w:val="00014CF5"/>
    <w:rsid w:val="00022A22"/>
    <w:rsid w:val="000D1507"/>
    <w:rsid w:val="000D263B"/>
    <w:rsid w:val="00131EC5"/>
    <w:rsid w:val="003C7A39"/>
    <w:rsid w:val="003E7821"/>
    <w:rsid w:val="00417DB3"/>
    <w:rsid w:val="00460014"/>
    <w:rsid w:val="004912E5"/>
    <w:rsid w:val="00637291"/>
    <w:rsid w:val="00685C50"/>
    <w:rsid w:val="00750A04"/>
    <w:rsid w:val="007A1515"/>
    <w:rsid w:val="00827B30"/>
    <w:rsid w:val="00873A38"/>
    <w:rsid w:val="008F31CD"/>
    <w:rsid w:val="00997325"/>
    <w:rsid w:val="00A56A21"/>
    <w:rsid w:val="00A8739E"/>
    <w:rsid w:val="00AF46DE"/>
    <w:rsid w:val="00C514CD"/>
    <w:rsid w:val="00CE754F"/>
    <w:rsid w:val="00D30389"/>
    <w:rsid w:val="00D94E46"/>
    <w:rsid w:val="00DB51AA"/>
    <w:rsid w:val="00DB5265"/>
    <w:rsid w:val="00E06196"/>
    <w:rsid w:val="00E71B69"/>
    <w:rsid w:val="00E961AC"/>
    <w:rsid w:val="00F35798"/>
    <w:rsid w:val="00FD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7046"/>
  <w15:docId w15:val="{C057DD01-46EC-4F73-8C3E-DEDEFC8C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DB3"/>
    <w:pPr>
      <w:tabs>
        <w:tab w:val="left" w:pos="1440"/>
      </w:tabs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7D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7D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C7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xi\OneDrive%20-%20Saskatchewan%20Polytechnic\Year%202\MATH282\LO6\MATH%20282%20Analysis%20of%20Algorithm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C2758-CFDB-43CC-A79D-DB8E5F536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 282 Analysis of Algorithms</Template>
  <TotalTime>33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CST Dept -Kelsey Campus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Grzesina</dc:creator>
  <cp:lastModifiedBy>Wang, Alex</cp:lastModifiedBy>
  <cp:revision>16</cp:revision>
  <dcterms:created xsi:type="dcterms:W3CDTF">2019-11-29T19:13:00Z</dcterms:created>
  <dcterms:modified xsi:type="dcterms:W3CDTF">2022-11-23T16:24:00Z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ab52e2270624e2cb17f4da1a0b2c6c8c5a99a79a027f1dd16318f9523d28bcd1</vt:lpwstr>
  </property>
</Properties>
</file>