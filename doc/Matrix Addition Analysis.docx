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976D92" w14:textId="77777777" w:rsidR="00C91ADE" w:rsidRPr="00417DB3" w:rsidRDefault="00417DB3" w:rsidP="00417DB3">
      <w:pPr>
        <w:pStyle w:val="Title"/>
        <w:rPr>
          <w:sz w:val="32"/>
        </w:rPr>
      </w:pPr>
      <w:r w:rsidRPr="00417DB3">
        <w:rPr>
          <w:sz w:val="32"/>
        </w:rPr>
        <w:t>MATH 282 Analysis of Algorithm’s Complexity</w:t>
      </w:r>
    </w:p>
    <w:p w14:paraId="0F533A08" w14:textId="77777777" w:rsidR="00417DB3" w:rsidRDefault="00417DB3" w:rsidP="00417DB3">
      <w:r w:rsidRPr="00417DB3">
        <w:rPr>
          <w:b/>
        </w:rPr>
        <w:t>Algorithm:</w:t>
      </w:r>
      <w:r w:rsidRPr="00417DB3">
        <w:tab/>
      </w:r>
      <w:r w:rsidR="00ED0364">
        <w:rPr>
          <w:color w:val="FF0000"/>
        </w:rPr>
        <w:t>Matrix addition</w:t>
      </w:r>
    </w:p>
    <w:p w14:paraId="06E5FD08" w14:textId="77777777" w:rsidR="00E71B69" w:rsidRDefault="00E71B69" w:rsidP="00131EC5">
      <w:pPr>
        <w:tabs>
          <w:tab w:val="clear" w:pos="1440"/>
          <w:tab w:val="left" w:pos="2880"/>
        </w:tabs>
        <w:spacing w:before="240"/>
      </w:pPr>
      <w:r w:rsidRPr="00E71B69">
        <w:rPr>
          <w:b/>
        </w:rPr>
        <w:t>Factor</w:t>
      </w:r>
      <w:r w:rsidR="00131EC5">
        <w:rPr>
          <w:b/>
        </w:rPr>
        <w:t xml:space="preserve"> to be analyzed</w:t>
      </w:r>
      <w:r w:rsidRPr="00E71B69">
        <w:rPr>
          <w:b/>
        </w:rPr>
        <w:t>:</w:t>
      </w:r>
      <w:r>
        <w:tab/>
      </w:r>
      <w:r w:rsidRPr="00ED0364">
        <w:rPr>
          <w:color w:val="FF0000"/>
        </w:rPr>
        <w:t>Time (number of steps, speed)</w:t>
      </w:r>
    </w:p>
    <w:p w14:paraId="4028D141" w14:textId="77777777" w:rsidR="00417DB3" w:rsidRPr="00ED0364" w:rsidRDefault="00417DB3" w:rsidP="00131EC5">
      <w:pPr>
        <w:tabs>
          <w:tab w:val="clear" w:pos="1440"/>
          <w:tab w:val="left" w:pos="2880"/>
        </w:tabs>
        <w:rPr>
          <w:color w:val="FF0000"/>
        </w:rPr>
      </w:pPr>
      <w:r w:rsidRPr="00417DB3">
        <w:rPr>
          <w:b/>
        </w:rPr>
        <w:t>Situation</w:t>
      </w:r>
      <w:r w:rsidR="00131EC5">
        <w:rPr>
          <w:b/>
        </w:rPr>
        <w:t xml:space="preserve"> to be analyzed</w:t>
      </w:r>
      <w:r w:rsidRPr="00417DB3">
        <w:rPr>
          <w:b/>
        </w:rPr>
        <w:t>:</w:t>
      </w:r>
      <w:r>
        <w:tab/>
      </w:r>
      <w:r w:rsidR="00ED0364">
        <w:rPr>
          <w:color w:val="FF0000"/>
        </w:rPr>
        <w:t xml:space="preserve">Square matrix (assumed) of size </w:t>
      </w:r>
      <w:r w:rsidR="00ED0364">
        <w:rPr>
          <w:i/>
          <w:color w:val="FF0000"/>
        </w:rPr>
        <w:t>n</w:t>
      </w:r>
      <w:r w:rsidR="00ED0364">
        <w:rPr>
          <w:color w:val="FF0000"/>
        </w:rPr>
        <w:t xml:space="preserve"> by </w:t>
      </w:r>
      <w:r w:rsidR="00ED0364">
        <w:rPr>
          <w:i/>
          <w:color w:val="FF0000"/>
        </w:rPr>
        <w:t>n</w:t>
      </w:r>
    </w:p>
    <w:p w14:paraId="78F09109" w14:textId="77777777" w:rsidR="00E06196" w:rsidRDefault="00E06196" w:rsidP="00E06196">
      <w:pPr>
        <w:tabs>
          <w:tab w:val="clear" w:pos="1440"/>
          <w:tab w:val="left" w:pos="2880"/>
        </w:tabs>
        <w:ind w:left="360"/>
        <w:rPr>
          <w:color w:val="FF0000"/>
        </w:rPr>
      </w:pPr>
      <w:r w:rsidRPr="00E06196">
        <w:rPr>
          <w:b/>
        </w:rPr>
        <w:t>Explanation of situation:</w:t>
      </w:r>
      <w:r>
        <w:tab/>
      </w:r>
      <w:r w:rsidR="00ED0364">
        <w:rPr>
          <w:color w:val="FF0000"/>
        </w:rPr>
        <w:t>Number of rows is same as number of columns (</w:t>
      </w:r>
      <w:r w:rsidR="00ED0364">
        <w:rPr>
          <w:i/>
          <w:color w:val="FF0000"/>
        </w:rPr>
        <w:t>n</w:t>
      </w:r>
      <w:r w:rsidR="00ED0364">
        <w:rPr>
          <w:color w:val="FF0000"/>
        </w:rPr>
        <w:t xml:space="preserve"> by </w:t>
      </w:r>
      <w:r w:rsidR="00ED0364">
        <w:rPr>
          <w:i/>
          <w:color w:val="FF0000"/>
        </w:rPr>
        <w:t>n</w:t>
      </w:r>
      <w:r w:rsidR="00ED0364">
        <w:rPr>
          <w:color w:val="FF0000"/>
        </w:rPr>
        <w:t>)</w:t>
      </w:r>
    </w:p>
    <w:p w14:paraId="3FF91216" w14:textId="77777777" w:rsidR="00ED0364" w:rsidRPr="00ED0364" w:rsidRDefault="00ED0364" w:rsidP="00ED0364">
      <w:pPr>
        <w:tabs>
          <w:tab w:val="clear" w:pos="1440"/>
          <w:tab w:val="left" w:pos="2880"/>
        </w:tabs>
        <w:rPr>
          <w:color w:val="FF0000"/>
        </w:rPr>
      </w:pPr>
      <w:r>
        <w:rPr>
          <w:b/>
        </w:rPr>
        <w:tab/>
      </w:r>
      <w:r>
        <w:rPr>
          <w:color w:val="FF0000"/>
        </w:rPr>
        <w:t>Makes analysis easier</w:t>
      </w:r>
    </w:p>
    <w:p w14:paraId="5137ADBC" w14:textId="77777777" w:rsidR="00417DB3" w:rsidRDefault="00417DB3" w:rsidP="00131EC5">
      <w:pPr>
        <w:tabs>
          <w:tab w:val="clear" w:pos="1440"/>
          <w:tab w:val="left" w:pos="2880"/>
        </w:tabs>
      </w:pPr>
      <w:r>
        <w:rPr>
          <w:b/>
        </w:rPr>
        <w:t>Key step</w:t>
      </w:r>
      <w:r w:rsidR="00131EC5">
        <w:rPr>
          <w:b/>
        </w:rPr>
        <w:t xml:space="preserve"> (reflects work done)</w:t>
      </w:r>
      <w:r>
        <w:rPr>
          <w:b/>
        </w:rPr>
        <w:t>:</w:t>
      </w:r>
      <w:r>
        <w:tab/>
      </w:r>
      <w:r w:rsidR="00ED0364">
        <w:rPr>
          <w:color w:val="FF0000"/>
        </w:rPr>
        <w:t>Accessing the matrix (getting or setting an element)</w:t>
      </w:r>
    </w:p>
    <w:p w14:paraId="6010D3AC" w14:textId="77777777" w:rsidR="00131EC5" w:rsidRPr="00ED0364" w:rsidRDefault="00417DB3" w:rsidP="00131EC5">
      <w:pPr>
        <w:tabs>
          <w:tab w:val="clear" w:pos="1440"/>
          <w:tab w:val="left" w:pos="2880"/>
        </w:tabs>
      </w:pPr>
      <w:r>
        <w:rPr>
          <w:b/>
        </w:rPr>
        <w:t>Parameter</w:t>
      </w:r>
      <w:r w:rsidR="00131EC5">
        <w:rPr>
          <w:b/>
        </w:rPr>
        <w:t xml:space="preserve"> for analysis</w:t>
      </w:r>
      <w:r>
        <w:rPr>
          <w:b/>
        </w:rPr>
        <w:t>:</w:t>
      </w:r>
      <w:r>
        <w:tab/>
      </w:r>
      <w:r w:rsidR="00ED0364">
        <w:rPr>
          <w:i/>
          <w:color w:val="FF0000"/>
        </w:rPr>
        <w:t>n</w:t>
      </w:r>
      <w:r w:rsidR="00ED0364">
        <w:rPr>
          <w:color w:val="FF0000"/>
        </w:rPr>
        <w:t xml:space="preserve"> is the number of rows or columns of the square matrix</w:t>
      </w:r>
    </w:p>
    <w:p w14:paraId="0095472E" w14:textId="77777777" w:rsidR="00E71B69" w:rsidRPr="00131EC5" w:rsidRDefault="00E71B69" w:rsidP="00E06196">
      <w:pPr>
        <w:tabs>
          <w:tab w:val="clear" w:pos="1440"/>
        </w:tabs>
        <w:ind w:left="360"/>
        <w:rPr>
          <w:i/>
        </w:rPr>
      </w:pPr>
      <w:r w:rsidRPr="00131EC5">
        <w:rPr>
          <w:i/>
        </w:rPr>
        <w:t>(what determines how the algorithm’s efficiency changes as the size of data increases?)</w:t>
      </w:r>
    </w:p>
    <w:p w14:paraId="79D84D14" w14:textId="77777777" w:rsidR="00417DB3" w:rsidRDefault="00417DB3" w:rsidP="00417DB3"/>
    <w:p w14:paraId="7A120042" w14:textId="77777777" w:rsidR="003C7A39" w:rsidRDefault="003C7A39" w:rsidP="00417DB3">
      <w:pPr>
        <w:rPr>
          <w:b/>
        </w:rPr>
      </w:pPr>
      <w:r>
        <w:rPr>
          <w:b/>
        </w:rPr>
        <w:t>Questions/Process:</w:t>
      </w:r>
    </w:p>
    <w:p w14:paraId="1FA0E36F" w14:textId="77777777" w:rsidR="003C7A39" w:rsidRDefault="003C7A39" w:rsidP="003C7A39">
      <w:pPr>
        <w:pStyle w:val="ListParagraph"/>
        <w:numPr>
          <w:ilvl w:val="0"/>
          <w:numId w:val="1"/>
        </w:numPr>
      </w:pPr>
      <w:r>
        <w:t>Are there any steps which are not simple steps (comparable to the key step)?</w:t>
      </w:r>
    </w:p>
    <w:p w14:paraId="7A41CBBF" w14:textId="77777777" w:rsidR="003C7A39" w:rsidRDefault="003C7A39" w:rsidP="003C7A39">
      <w:pPr>
        <w:pStyle w:val="ListParagraph"/>
        <w:numPr>
          <w:ilvl w:val="1"/>
          <w:numId w:val="1"/>
        </w:numPr>
      </w:pPr>
      <w:r>
        <w:t>If so, what is the complexity</w:t>
      </w:r>
      <w:r w:rsidR="00E961AC">
        <w:t xml:space="preserve"> of those steps (relative to the key step)?  Factor into the analysis.</w:t>
      </w:r>
    </w:p>
    <w:p w14:paraId="493267F4" w14:textId="77777777" w:rsidR="003C7A39" w:rsidRDefault="003C7A39" w:rsidP="003C7A39">
      <w:pPr>
        <w:pStyle w:val="ListParagraph"/>
        <w:numPr>
          <w:ilvl w:val="0"/>
          <w:numId w:val="1"/>
        </w:numPr>
      </w:pPr>
      <w:r>
        <w:t>If desired, count the number of times each step is carried out (or just the key step)</w:t>
      </w:r>
      <w:r w:rsidR="00E961AC">
        <w:t>.</w:t>
      </w:r>
    </w:p>
    <w:p w14:paraId="2DCAE85D" w14:textId="77777777" w:rsidR="003C7A39" w:rsidRDefault="003C7A39" w:rsidP="003C7A39">
      <w:pPr>
        <w:pStyle w:val="ListParagraph"/>
        <w:numPr>
          <w:ilvl w:val="0"/>
          <w:numId w:val="1"/>
        </w:numPr>
      </w:pPr>
      <w:r>
        <w:t xml:space="preserve">Identify each loop and determine how many times the loop is carried out (in relation to </w:t>
      </w:r>
      <w:r>
        <w:rPr>
          <w:i/>
        </w:rPr>
        <w:t>n</w:t>
      </w:r>
      <w:r>
        <w:t>)</w:t>
      </w:r>
      <w:r w:rsidR="00E961AC">
        <w:t>.</w:t>
      </w:r>
    </w:p>
    <w:p w14:paraId="5C4100C4" w14:textId="77777777" w:rsidR="003C7A39" w:rsidRDefault="003C7A39" w:rsidP="003C7A39">
      <w:pPr>
        <w:pStyle w:val="ListParagraph"/>
        <w:numPr>
          <w:ilvl w:val="0"/>
          <w:numId w:val="1"/>
        </w:numPr>
      </w:pPr>
      <w:r>
        <w:t>How are the loops related?</w:t>
      </w:r>
    </w:p>
    <w:p w14:paraId="44C735E5" w14:textId="77777777" w:rsidR="003C7A39" w:rsidRDefault="003C7A39" w:rsidP="003C7A39">
      <w:pPr>
        <w:pStyle w:val="ListParagraph"/>
        <w:numPr>
          <w:ilvl w:val="1"/>
          <w:numId w:val="1"/>
        </w:numPr>
      </w:pPr>
      <w:r>
        <w:t>If nested, multiply the steps</w:t>
      </w:r>
      <w:r w:rsidR="00E961AC">
        <w:t>.</w:t>
      </w:r>
    </w:p>
    <w:p w14:paraId="296B721A" w14:textId="77777777" w:rsidR="003C7A39" w:rsidRDefault="003C7A39" w:rsidP="003C7A39">
      <w:pPr>
        <w:pStyle w:val="ListParagraph"/>
        <w:numPr>
          <w:ilvl w:val="1"/>
          <w:numId w:val="1"/>
        </w:numPr>
      </w:pPr>
      <w:r>
        <w:t>If separate, add the steps</w:t>
      </w:r>
      <w:r w:rsidR="00E961AC">
        <w:t>.</w:t>
      </w:r>
    </w:p>
    <w:p w14:paraId="1A05161B" w14:textId="77777777" w:rsidR="003C7A39" w:rsidRDefault="003C7A39" w:rsidP="003C7A39">
      <w:pPr>
        <w:pStyle w:val="ListParagraph"/>
        <w:numPr>
          <w:ilvl w:val="0"/>
          <w:numId w:val="1"/>
        </w:numPr>
      </w:pPr>
      <w:r>
        <w:t>Eliminate any constants and any lower-level terms</w:t>
      </w:r>
      <w:r w:rsidR="00E961AC">
        <w:t>.</w:t>
      </w:r>
    </w:p>
    <w:p w14:paraId="502DC84C" w14:textId="77777777" w:rsidR="003C7A39" w:rsidRDefault="003C7A39" w:rsidP="003C7A39"/>
    <w:p w14:paraId="0769F82F" w14:textId="77777777" w:rsidR="003C7A39" w:rsidRDefault="00ED0364" w:rsidP="003C7A39">
      <w:pPr>
        <w:rPr>
          <w:color w:val="FF0000"/>
        </w:rPr>
      </w:pPr>
      <w:r>
        <w:rPr>
          <w:color w:val="FF0000"/>
        </w:rPr>
        <w:t xml:space="preserve">Shortcut analysis: There are two loops that are nested; each loop is carried out </w:t>
      </w:r>
      <w:r>
        <w:rPr>
          <w:i/>
          <w:color w:val="FF0000"/>
        </w:rPr>
        <w:t>n</w:t>
      </w:r>
      <w:r>
        <w:rPr>
          <w:color w:val="FF0000"/>
        </w:rPr>
        <w:t xml:space="preserve"> times. There are </w:t>
      </w:r>
      <w:r>
        <w:rPr>
          <w:i/>
          <w:color w:val="FF0000"/>
        </w:rPr>
        <w:t>n</w:t>
      </w:r>
      <w:r>
        <w:rPr>
          <w:color w:val="FF0000"/>
        </w:rPr>
        <w:t xml:space="preserve"> * </w:t>
      </w:r>
      <w:r>
        <w:rPr>
          <w:i/>
          <w:color w:val="FF0000"/>
        </w:rPr>
        <w:t>n</w:t>
      </w:r>
      <w:r>
        <w:rPr>
          <w:color w:val="FF0000"/>
        </w:rPr>
        <w:t xml:space="preserve"> = </w:t>
      </w:r>
      <w:r>
        <w:rPr>
          <w:i/>
          <w:color w:val="FF0000"/>
        </w:rPr>
        <w:t>n</w:t>
      </w:r>
      <w:r>
        <w:rPr>
          <w:color w:val="FF0000"/>
          <w:vertAlign w:val="superscript"/>
        </w:rPr>
        <w:t>2</w:t>
      </w:r>
      <w:r>
        <w:rPr>
          <w:color w:val="FF0000"/>
        </w:rPr>
        <w:t xml:space="preserve"> steps being done.</w:t>
      </w:r>
    </w:p>
    <w:p w14:paraId="0762DE1F" w14:textId="77777777" w:rsidR="00FA7EF2" w:rsidRDefault="00FA7EF2" w:rsidP="003C7A39">
      <w:pPr>
        <w:rPr>
          <w:color w:val="FF0000"/>
        </w:rPr>
      </w:pPr>
      <w:r>
        <w:rPr>
          <w:color w:val="FF0000"/>
        </w:rPr>
        <w:t xml:space="preserve">Technically, the creation of a new matrix is also a complex step, so we should analyze it too. Creating a new matrix involves two loops that are nested, so that is also </w:t>
      </w:r>
      <w:r>
        <w:rPr>
          <w:i/>
          <w:color w:val="FF0000"/>
        </w:rPr>
        <w:t>n</w:t>
      </w:r>
      <w:r>
        <w:rPr>
          <w:color w:val="FF0000"/>
          <w:vertAlign w:val="superscript"/>
        </w:rPr>
        <w:t>2</w:t>
      </w:r>
      <w:r>
        <w:rPr>
          <w:color w:val="FF0000"/>
        </w:rPr>
        <w:t xml:space="preserve">. That is completely done before the addition is carried out, so we have </w:t>
      </w:r>
      <w:r>
        <w:rPr>
          <w:i/>
          <w:color w:val="FF0000"/>
        </w:rPr>
        <w:t>n</w:t>
      </w:r>
      <w:r>
        <w:rPr>
          <w:color w:val="FF0000"/>
          <w:vertAlign w:val="superscript"/>
        </w:rPr>
        <w:t>2</w:t>
      </w:r>
      <w:r>
        <w:rPr>
          <w:color w:val="FF0000"/>
        </w:rPr>
        <w:t xml:space="preserve"> + </w:t>
      </w:r>
      <w:r w:rsidRPr="00DE10A9">
        <w:rPr>
          <w:i/>
          <w:iCs/>
          <w:color w:val="FF0000"/>
        </w:rPr>
        <w:t>n</w:t>
      </w:r>
      <w:r>
        <w:rPr>
          <w:color w:val="FF0000"/>
          <w:vertAlign w:val="superscript"/>
        </w:rPr>
        <w:t>2</w:t>
      </w:r>
      <w:r>
        <w:rPr>
          <w:color w:val="FF0000"/>
        </w:rPr>
        <w:t xml:space="preserve"> steps</w:t>
      </w:r>
      <w:r w:rsidR="004F266E">
        <w:rPr>
          <w:color w:val="FF0000"/>
        </w:rPr>
        <w:t>, which is still O(</w:t>
      </w:r>
      <w:r w:rsidR="004F266E">
        <w:rPr>
          <w:i/>
          <w:color w:val="FF0000"/>
        </w:rPr>
        <w:t>n</w:t>
      </w:r>
      <w:r w:rsidR="004F266E">
        <w:rPr>
          <w:color w:val="FF0000"/>
          <w:vertAlign w:val="superscript"/>
        </w:rPr>
        <w:t>2</w:t>
      </w:r>
      <w:r w:rsidR="004F266E">
        <w:rPr>
          <w:color w:val="FF0000"/>
        </w:rPr>
        <w:t>).</w:t>
      </w:r>
      <w:r w:rsidR="00DC0A37">
        <w:rPr>
          <w:color w:val="FF0000"/>
        </w:rPr>
        <w:br/>
      </w:r>
      <w:r w:rsidR="00DC0A37">
        <w:rPr>
          <w:color w:val="FF0000"/>
        </w:rPr>
        <w:br/>
        <w:t>Detailed analysis: We can ignore the 3 assignments and 2 comparisons at the start since they are not matrix accesses and are not in the loop.</w:t>
      </w:r>
    </w:p>
    <w:p w14:paraId="76F003D4" w14:textId="77777777" w:rsidR="00DC0A37" w:rsidRDefault="00DC0A37" w:rsidP="003C7A39">
      <w:pPr>
        <w:rPr>
          <w:color w:val="FF0000"/>
        </w:rPr>
      </w:pPr>
      <w:r>
        <w:rPr>
          <w:color w:val="FF0000"/>
        </w:rPr>
        <w:t>Creating a matrix is not a simple steps, so we must analyze that step:</w:t>
      </w:r>
    </w:p>
    <w:p w14:paraId="70CFE189" w14:textId="77777777" w:rsidR="00DC0A37" w:rsidRDefault="00DC0A37" w:rsidP="00DC0A37">
      <w:pPr>
        <w:tabs>
          <w:tab w:val="clear" w:pos="1440"/>
          <w:tab w:val="left" w:pos="720"/>
        </w:tabs>
        <w:rPr>
          <w:color w:val="FF0000"/>
        </w:rPr>
      </w:pPr>
      <w:r>
        <w:rPr>
          <w:color w:val="FF0000"/>
        </w:rPr>
        <w:tab/>
        <w:t xml:space="preserve">There are two loops; each loop is carried out </w:t>
      </w:r>
      <w:r>
        <w:rPr>
          <w:i/>
          <w:color w:val="FF0000"/>
        </w:rPr>
        <w:t>n</w:t>
      </w:r>
      <w:r>
        <w:rPr>
          <w:color w:val="FF0000"/>
        </w:rPr>
        <w:t xml:space="preserve"> times</w:t>
      </w:r>
    </w:p>
    <w:p w14:paraId="720C38FB" w14:textId="77777777" w:rsidR="00DC0A37" w:rsidRDefault="00DC0A37" w:rsidP="00DC0A37">
      <w:pPr>
        <w:tabs>
          <w:tab w:val="clear" w:pos="1440"/>
          <w:tab w:val="left" w:pos="720"/>
        </w:tabs>
        <w:rPr>
          <w:color w:val="FF0000"/>
        </w:rPr>
      </w:pPr>
      <w:r>
        <w:rPr>
          <w:color w:val="FF0000"/>
        </w:rPr>
        <w:tab/>
        <w:t>(once through every row, once through every column)</w:t>
      </w:r>
    </w:p>
    <w:p w14:paraId="59F2EAE5" w14:textId="77777777" w:rsidR="00DC0A37" w:rsidRPr="00DC0A37" w:rsidRDefault="00DC0A37" w:rsidP="00DC0A37">
      <w:pPr>
        <w:tabs>
          <w:tab w:val="clear" w:pos="1440"/>
          <w:tab w:val="left" w:pos="720"/>
        </w:tabs>
        <w:rPr>
          <w:color w:val="FF0000"/>
        </w:rPr>
      </w:pPr>
      <w:r>
        <w:rPr>
          <w:color w:val="FF0000"/>
        </w:rPr>
        <w:tab/>
        <w:t xml:space="preserve">The loops are nested, so multiply the steps: </w:t>
      </w:r>
      <w:r>
        <w:rPr>
          <w:i/>
          <w:color w:val="FF0000"/>
        </w:rPr>
        <w:t>n</w:t>
      </w:r>
      <w:r>
        <w:rPr>
          <w:color w:val="FF0000"/>
        </w:rPr>
        <w:t xml:space="preserve"> * </w:t>
      </w:r>
      <w:r>
        <w:rPr>
          <w:i/>
          <w:color w:val="FF0000"/>
        </w:rPr>
        <w:t>n</w:t>
      </w:r>
      <w:r>
        <w:rPr>
          <w:color w:val="FF0000"/>
        </w:rPr>
        <w:t xml:space="preserve"> = </w:t>
      </w:r>
      <w:r>
        <w:rPr>
          <w:i/>
          <w:color w:val="FF0000"/>
        </w:rPr>
        <w:t>n</w:t>
      </w:r>
      <w:r>
        <w:rPr>
          <w:color w:val="FF0000"/>
          <w:vertAlign w:val="superscript"/>
        </w:rPr>
        <w:t>2</w:t>
      </w:r>
      <w:r>
        <w:rPr>
          <w:color w:val="FF0000"/>
        </w:rPr>
        <w:t xml:space="preserve"> steps to create a new matrix</w:t>
      </w:r>
    </w:p>
    <w:p w14:paraId="572A3AD1" w14:textId="77777777" w:rsidR="00DC0A37" w:rsidRDefault="00DC0A37" w:rsidP="00DC0A37">
      <w:pPr>
        <w:tabs>
          <w:tab w:val="clear" w:pos="1440"/>
          <w:tab w:val="left" w:pos="720"/>
        </w:tabs>
        <w:rPr>
          <w:color w:val="FF0000"/>
        </w:rPr>
      </w:pPr>
      <w:r>
        <w:rPr>
          <w:color w:val="FF0000"/>
        </w:rPr>
        <w:t>Then we must analyze addition:</w:t>
      </w:r>
    </w:p>
    <w:p w14:paraId="0A1F45C9" w14:textId="77777777" w:rsidR="00DC0A37" w:rsidRDefault="00DC0A37" w:rsidP="00DC0A37">
      <w:pPr>
        <w:tabs>
          <w:tab w:val="clear" w:pos="1440"/>
          <w:tab w:val="left" w:pos="720"/>
        </w:tabs>
        <w:rPr>
          <w:color w:val="FF0000"/>
        </w:rPr>
      </w:pPr>
      <w:r>
        <w:rPr>
          <w:color w:val="FF0000"/>
        </w:rPr>
        <w:tab/>
        <w:t xml:space="preserve">There are two loops; each loop is carried out </w:t>
      </w:r>
      <w:r>
        <w:rPr>
          <w:i/>
          <w:color w:val="FF0000"/>
        </w:rPr>
        <w:t>n</w:t>
      </w:r>
      <w:r>
        <w:rPr>
          <w:color w:val="FF0000"/>
        </w:rPr>
        <w:t xml:space="preserve"> times</w:t>
      </w:r>
    </w:p>
    <w:p w14:paraId="6CC4EC09" w14:textId="77777777" w:rsidR="00DC0A37" w:rsidRDefault="00DC0A37" w:rsidP="00DC0A37">
      <w:pPr>
        <w:tabs>
          <w:tab w:val="clear" w:pos="1440"/>
          <w:tab w:val="left" w:pos="720"/>
        </w:tabs>
        <w:rPr>
          <w:color w:val="FF0000"/>
        </w:rPr>
      </w:pPr>
      <w:r>
        <w:rPr>
          <w:color w:val="FF0000"/>
        </w:rPr>
        <w:tab/>
        <w:t>(once through every row, once through every column)</w:t>
      </w:r>
    </w:p>
    <w:p w14:paraId="59A00210" w14:textId="77777777" w:rsidR="00DC0A37" w:rsidRDefault="00DC0A37" w:rsidP="00DC0A37">
      <w:pPr>
        <w:tabs>
          <w:tab w:val="clear" w:pos="1440"/>
          <w:tab w:val="left" w:pos="720"/>
        </w:tabs>
        <w:rPr>
          <w:color w:val="FF0000"/>
        </w:rPr>
      </w:pPr>
      <w:r>
        <w:rPr>
          <w:color w:val="FF0000"/>
        </w:rPr>
        <w:tab/>
        <w:t xml:space="preserve">The loops are nested, so multiply the steps: </w:t>
      </w:r>
      <w:r>
        <w:rPr>
          <w:i/>
          <w:color w:val="FF0000"/>
        </w:rPr>
        <w:t>n</w:t>
      </w:r>
      <w:r>
        <w:rPr>
          <w:color w:val="FF0000"/>
        </w:rPr>
        <w:t xml:space="preserve"> * </w:t>
      </w:r>
      <w:r>
        <w:rPr>
          <w:i/>
          <w:color w:val="FF0000"/>
        </w:rPr>
        <w:t>n</w:t>
      </w:r>
      <w:r>
        <w:rPr>
          <w:color w:val="FF0000"/>
        </w:rPr>
        <w:t xml:space="preserve"> = </w:t>
      </w:r>
      <w:r>
        <w:rPr>
          <w:i/>
          <w:color w:val="FF0000"/>
        </w:rPr>
        <w:t>n</w:t>
      </w:r>
      <w:r>
        <w:rPr>
          <w:color w:val="FF0000"/>
          <w:vertAlign w:val="superscript"/>
        </w:rPr>
        <w:t>2</w:t>
      </w:r>
      <w:r>
        <w:rPr>
          <w:color w:val="FF0000"/>
        </w:rPr>
        <w:t xml:space="preserve"> steps to add the two matrices</w:t>
      </w:r>
    </w:p>
    <w:p w14:paraId="6A7C161F" w14:textId="77777777" w:rsidR="00DC0A37" w:rsidRDefault="00DC0A37" w:rsidP="00DC0A37">
      <w:pPr>
        <w:tabs>
          <w:tab w:val="clear" w:pos="1440"/>
          <w:tab w:val="left" w:pos="720"/>
        </w:tabs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>(actually 3</w:t>
      </w:r>
      <w:r>
        <w:rPr>
          <w:i/>
          <w:color w:val="FF0000"/>
        </w:rPr>
        <w:t>n</w:t>
      </w:r>
      <w:r>
        <w:rPr>
          <w:color w:val="FF0000"/>
          <w:vertAlign w:val="superscript"/>
        </w:rPr>
        <w:t>2</w:t>
      </w:r>
      <w:r>
        <w:rPr>
          <w:color w:val="FF0000"/>
        </w:rPr>
        <w:t xml:space="preserve"> steps to get two values and set the value in the sum matrix)</w:t>
      </w:r>
    </w:p>
    <w:p w14:paraId="35699C32" w14:textId="77777777" w:rsidR="00DC0A37" w:rsidRDefault="00DC0A37" w:rsidP="00DC0A37">
      <w:pPr>
        <w:tabs>
          <w:tab w:val="clear" w:pos="1440"/>
          <w:tab w:val="left" w:pos="720"/>
        </w:tabs>
        <w:rPr>
          <w:color w:val="FF0000"/>
        </w:rPr>
      </w:pPr>
      <w:r>
        <w:rPr>
          <w:color w:val="FF0000"/>
        </w:rPr>
        <w:t>Creating the new matrix is done separately (completed before) the addition, so we add the steps:</w:t>
      </w:r>
    </w:p>
    <w:p w14:paraId="2F9A0A73" w14:textId="77777777" w:rsidR="00DC0A37" w:rsidRPr="00DC0A37" w:rsidRDefault="00DC0A37" w:rsidP="00DC0A37">
      <w:pPr>
        <w:tabs>
          <w:tab w:val="clear" w:pos="1440"/>
          <w:tab w:val="left" w:pos="720"/>
        </w:tabs>
      </w:pPr>
      <w:r>
        <w:rPr>
          <w:color w:val="FF0000"/>
        </w:rPr>
        <w:tab/>
      </w:r>
      <w:r>
        <w:rPr>
          <w:i/>
          <w:color w:val="FF0000"/>
        </w:rPr>
        <w:t>n</w:t>
      </w:r>
      <w:r>
        <w:rPr>
          <w:color w:val="FF0000"/>
          <w:vertAlign w:val="superscript"/>
        </w:rPr>
        <w:t>2</w:t>
      </w:r>
      <w:r>
        <w:rPr>
          <w:color w:val="FF0000"/>
        </w:rPr>
        <w:t xml:space="preserve"> + 3</w:t>
      </w:r>
      <w:r>
        <w:rPr>
          <w:i/>
          <w:color w:val="FF0000"/>
        </w:rPr>
        <w:t>n</w:t>
      </w:r>
      <w:r>
        <w:rPr>
          <w:color w:val="FF0000"/>
          <w:vertAlign w:val="superscript"/>
        </w:rPr>
        <w:t>2</w:t>
      </w:r>
      <w:r>
        <w:rPr>
          <w:color w:val="FF0000"/>
        </w:rPr>
        <w:t xml:space="preserve"> = 4</w:t>
      </w:r>
      <w:r>
        <w:rPr>
          <w:i/>
          <w:color w:val="FF0000"/>
        </w:rPr>
        <w:t>n</w:t>
      </w:r>
      <w:r>
        <w:rPr>
          <w:color w:val="FF0000"/>
          <w:vertAlign w:val="superscript"/>
        </w:rPr>
        <w:t>2</w:t>
      </w:r>
      <w:r>
        <w:rPr>
          <w:color w:val="FF0000"/>
        </w:rPr>
        <w:t xml:space="preserve"> steps; </w:t>
      </w:r>
      <w:r w:rsidR="00F80A12">
        <w:rPr>
          <w:color w:val="FF0000"/>
        </w:rPr>
        <w:t>we can ignore constants.</w:t>
      </w:r>
    </w:p>
    <w:p w14:paraId="438FA0EA" w14:textId="77777777" w:rsidR="00417DB3" w:rsidRDefault="00417DB3" w:rsidP="00417DB3"/>
    <w:p w14:paraId="781D0141" w14:textId="77777777" w:rsidR="003C7A39" w:rsidRPr="003C7A39" w:rsidRDefault="003C7A39" w:rsidP="00417DB3">
      <w:r>
        <w:rPr>
          <w:b/>
        </w:rPr>
        <w:t>Result:</w:t>
      </w:r>
      <w:r>
        <w:t xml:space="preserve">  Algorithm is O( </w:t>
      </w:r>
      <w:r w:rsidR="00ED0364">
        <w:rPr>
          <w:i/>
          <w:color w:val="FF0000"/>
        </w:rPr>
        <w:t>n</w:t>
      </w:r>
      <w:r w:rsidR="00ED0364">
        <w:rPr>
          <w:color w:val="FF0000"/>
          <w:vertAlign w:val="superscript"/>
        </w:rPr>
        <w:t>2</w:t>
      </w:r>
      <w:r>
        <w:t xml:space="preserve"> )</w:t>
      </w:r>
    </w:p>
    <w:sectPr w:rsidR="003C7A39" w:rsidRPr="003C7A39" w:rsidSect="00DB51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7A220C"/>
    <w:multiLevelType w:val="hybridMultilevel"/>
    <w:tmpl w:val="DCBE23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96536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40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0364"/>
    <w:rsid w:val="00022A22"/>
    <w:rsid w:val="00131EC5"/>
    <w:rsid w:val="003C7A39"/>
    <w:rsid w:val="00417DB3"/>
    <w:rsid w:val="00460014"/>
    <w:rsid w:val="004F266E"/>
    <w:rsid w:val="00750A04"/>
    <w:rsid w:val="00997325"/>
    <w:rsid w:val="00A56A21"/>
    <w:rsid w:val="00AF46DE"/>
    <w:rsid w:val="00D30389"/>
    <w:rsid w:val="00DB51AA"/>
    <w:rsid w:val="00DB5265"/>
    <w:rsid w:val="00DC0A37"/>
    <w:rsid w:val="00DE10A9"/>
    <w:rsid w:val="00E06196"/>
    <w:rsid w:val="00E71B69"/>
    <w:rsid w:val="00E961AC"/>
    <w:rsid w:val="00EC5928"/>
    <w:rsid w:val="00ED0364"/>
    <w:rsid w:val="00F35798"/>
    <w:rsid w:val="00F80A12"/>
    <w:rsid w:val="00FA7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65466"/>
  <w15:docId w15:val="{943E9CEE-527B-42AE-B9FA-EEF1441D2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7DB3"/>
    <w:pPr>
      <w:tabs>
        <w:tab w:val="left" w:pos="1440"/>
      </w:tabs>
      <w:spacing w:after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17DB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17DB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3C7A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angxi\OneDrive%20-%20Saskatchewan%20Polytechnic\Year%202\MATH282\LO6\MATH%20282%20Analysis%20of%20Algorithm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2C4F3D-56DA-4FFF-93BE-5EC3F31A3E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MATH 282 Analysis of Algorithms</Template>
  <TotalTime>27</TotalTime>
  <Pages>1</Pages>
  <Words>430</Words>
  <Characters>1924</Characters>
  <Application>Microsoft Office Word</Application>
  <DocSecurity>0</DocSecurity>
  <Lines>42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CST Dept -Kelsey Campus</Company>
  <LinksUpToDate>false</LinksUpToDate>
  <CharactersWithSpaces>2316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Michael Grzesina</dc:creator>
  <cp:lastModifiedBy>Wang, Alex</cp:lastModifiedBy>
  <cp:revision>5</cp:revision>
  <dcterms:created xsi:type="dcterms:W3CDTF">2019-11-29T20:33:00Z</dcterms:created>
  <dcterms:modified xsi:type="dcterms:W3CDTF">2022-10-19T00:32:00Z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9d336590d71b5669e137bdcbcf8aa1687198ec78d5fa3527678c5ad9208a38f7</vt:lpwstr>
  </property>
</Properties>
</file>